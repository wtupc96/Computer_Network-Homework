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Microsoft YaHei UI" w:hAnsi="Microsoft YaHei UI"/>
        </w:rPr>
        <w:id w:val="780446891"/>
        <w:docPartObj>
          <w:docPartGallery w:val="Cover Pages"/>
          <w:docPartUnique/>
        </w:docPartObj>
      </w:sdtPr>
      <w:sdtContent>
        <w:tbl>
          <w:tblPr>
            <w:tblStyle w:val="a5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59"/>
            <w:gridCol w:w="2980"/>
            <w:gridCol w:w="1251"/>
            <w:gridCol w:w="4011"/>
          </w:tblGrid>
          <w:tr w:rsidR="00974C9A" w:rsidRPr="000C7C51">
            <w:tc>
              <w:tcPr>
                <w:tcW w:w="1086" w:type="dxa"/>
                <w:vAlign w:val="center"/>
              </w:tcPr>
              <w:p w:rsidR="00D86B18" w:rsidRPr="000C7C51" w:rsidRDefault="00D86B18">
                <w:pPr>
                  <w:pStyle w:val="af9"/>
                  <w:rPr>
                    <w:rFonts w:ascii="Microsoft YaHei UI" w:hAnsi="Microsoft YaHei UI"/>
                  </w:rPr>
                </w:pPr>
              </w:p>
            </w:tc>
            <w:tc>
              <w:tcPr>
                <w:tcW w:w="2842" w:type="dxa"/>
                <w:vAlign w:val="center"/>
              </w:tcPr>
              <w:p w:rsidR="00D86B18" w:rsidRPr="000C7C51" w:rsidRDefault="005D7892">
                <w:pPr>
                  <w:pStyle w:val="af9"/>
                  <w:rPr>
                    <w:rFonts w:ascii="Microsoft YaHei UI" w:hAnsi="Microsoft YaHei UI"/>
                  </w:rPr>
                </w:pPr>
                <w:sdt>
                  <w:sdtPr>
                    <w:rPr>
                      <w:rFonts w:ascii="Microsoft YaHei UI" w:hAnsi="Microsoft YaHei UI"/>
                      <w:color w:val="424456" w:themeColor="text2"/>
                    </w:rPr>
                    <w:alias w:val="日期"/>
                    <w:id w:val="281571602"/>
                    <w:placeholder>
                      <w:docPart w:val="ECA9329324E24CE39814962DE8A8A822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5-14T00:00:00Z">
                      <w:dateFormat w:val="yyyy/M/d"/>
                      <w:lid w:val="zh-CN"/>
                      <w:storeMappedDataAs w:val="dateTime"/>
                      <w:calendar w:val="gregorian"/>
                    </w:date>
                  </w:sdtPr>
                  <w:sdtContent>
                    <w:r w:rsidR="00D00F89">
                      <w:rPr>
                        <w:rFonts w:ascii="Microsoft YaHei UI" w:hAnsi="Microsoft YaHei UI" w:hint="eastAsia"/>
                        <w:color w:val="424456" w:themeColor="text2"/>
                      </w:rPr>
                      <w:t>2017/5/14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D86B18" w:rsidRPr="000C7C51" w:rsidRDefault="00D86B18">
                <w:pPr>
                  <w:pStyle w:val="af9"/>
                  <w:rPr>
                    <w:rFonts w:ascii="Microsoft YaHei UI" w:hAnsi="Microsoft YaHei UI"/>
                  </w:rPr>
                </w:pPr>
              </w:p>
            </w:tc>
          </w:tr>
          <w:tr w:rsidR="00974C9A" w:rsidRPr="000C7C51">
            <w:tc>
              <w:tcPr>
                <w:tcW w:w="3928" w:type="dxa"/>
                <w:gridSpan w:val="2"/>
                <w:vAlign w:val="center"/>
              </w:tcPr>
              <w:p w:rsidR="00D86B18" w:rsidRPr="000C7C51" w:rsidRDefault="005D7892">
                <w:pPr>
                  <w:pStyle w:val="af9"/>
                  <w:rPr>
                    <w:rFonts w:ascii="Microsoft YaHei UI" w:hAnsi="Microsoft YaHei UI"/>
                  </w:rPr>
                </w:pPr>
                <w:r>
                  <w:rPr>
                    <w:rFonts w:ascii="Microsoft YaHei UI" w:hAnsi="Microsoft YaHei UI"/>
                  </w:rPr>
                </w:r>
                <w:r>
                  <w:rPr>
                    <w:rFonts w:ascii="Microsoft YaHei UI" w:hAnsi="Microsoft YaHei UI"/>
                  </w:rPr>
                  <w:pict>
                    <v:group id="_x0000_s1083" style="width:183.65pt;height:18.5pt;mso-position-horizontal-relative:char;mso-position-vertical-relative:line" coordorigin="671,11589" coordsize="3673,370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84" type="#_x0000_t32" style="position:absolute;left:1619;top:11959;width:2723;height:0;rotation:180" o:connectortype="straight" strokecolor="#438086 [3205]" strokeweight="1.5pt"/>
                      <v:shape id="_x0000_s1085" type="#_x0000_t32" style="position:absolute;left:1621;top:11697;width:2723;height:0;rotation:180" o:connectortype="straight" strokecolor="#438086 [3205]" strokeweight="3pt"/>
                      <v:shape id="_x0000_s1086" type="#_x0000_t32" style="position:absolute;left:1619;top:11589;width:2723;height:0;rotation:180" o:connectortype="straight" strokecolor="#438086 [3205]" strokeweight=".5pt"/>
                      <v:shape id="_x0000_s1087" type="#_x0000_t32" style="position:absolute;left:671;top:11897;width:3666;height:0;rotation:180" o:connectortype="straight" strokecolor="#438086 [3205]"/>
                      <v:shape id="_x0000_s1088" type="#_x0000_t32" style="position:absolute;left:677;top:11764;width:3666;height:0;rotation:180" o:connectortype="straight" strokecolor="#438086 [3205]" strokeweight=".25pt"/>
                      <w10:wrap type="none" anchorx="margin" anchory="page"/>
                      <w10:anchorlock/>
                    </v:group>
                  </w:pic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:rsidR="00D86B18" w:rsidRPr="000C7C51" w:rsidRDefault="00D86B18">
                <w:pPr>
                  <w:pStyle w:val="af9"/>
                  <w:rPr>
                    <w:rFonts w:ascii="Microsoft YaHei UI" w:hAnsi="Microsoft YaHei UI"/>
                  </w:rPr>
                </w:pPr>
              </w:p>
            </w:tc>
          </w:tr>
          <w:tr w:rsidR="00974C9A" w:rsidRPr="000C7C51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D86B18" w:rsidRPr="000C7C51" w:rsidRDefault="005D7892">
                <w:pPr>
                  <w:pStyle w:val="af9"/>
                  <w:rPr>
                    <w:rFonts w:ascii="Microsoft YaHei UI" w:hAnsi="Microsoft YaHei UI" w:cstheme="majorBid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="Microsoft YaHei UI" w:hAnsi="Microsoft YaHei UI" w:cstheme="majorBidi" w:hint="eastAsia"/>
                      <w:color w:val="3E3E67" w:themeColor="accent1" w:themeShade="BF"/>
                      <w:sz w:val="72"/>
                      <w:szCs w:val="72"/>
                    </w:rPr>
                    <w:alias w:val="标题"/>
                    <w:id w:val="220683848"/>
                    <w:placeholder>
                      <w:docPart w:val="4BB39A8BE1064A7CA39F2FA60E5FEA4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D00F89">
                      <w:rPr>
                        <w:rFonts w:ascii="Microsoft YaHei UI" w:hAnsi="Microsoft YaHei UI" w:cstheme="majorBidi" w:hint="eastAsia"/>
                        <w:color w:val="3E3E67" w:themeColor="accent1" w:themeShade="BF"/>
                        <w:sz w:val="72"/>
                        <w:szCs w:val="72"/>
                      </w:rPr>
                      <w:t>计算机网络实验报告</w:t>
                    </w:r>
                  </w:sdtContent>
                </w:sdt>
              </w:p>
              <w:p w:rsidR="00D86B18" w:rsidRPr="000C7C51" w:rsidRDefault="005D7892">
                <w:pPr>
                  <w:pStyle w:val="af9"/>
                  <w:rPr>
                    <w:rFonts w:ascii="Microsoft YaHei UI" w:hAnsi="Microsoft YaHei UI"/>
                    <w:iCs/>
                  </w:rPr>
                </w:pPr>
                <w:sdt>
                  <w:sdtPr>
                    <w:rPr>
                      <w:rFonts w:ascii="Microsoft YaHei UI" w:hAnsi="Microsoft YaHei UI" w:hint="eastAsia"/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副标题"/>
                    <w:id w:val="220683832"/>
                    <w:placeholder>
                      <w:docPart w:val="16B07B689F374A9386A4A7330254596F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D00F89">
                      <w:rPr>
                        <w:rFonts w:ascii="Microsoft YaHei UI" w:hAnsi="Microsoft YaHei UI" w:hint="eastAsia"/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基于Java开发的IP Phone</w:t>
                    </w:r>
                  </w:sdtContent>
                </w:sdt>
              </w:p>
            </w:tc>
          </w:tr>
          <w:tr w:rsidR="00974C9A" w:rsidRPr="000C7C51">
            <w:tc>
              <w:tcPr>
                <w:tcW w:w="1086" w:type="dxa"/>
                <w:vAlign w:val="center"/>
              </w:tcPr>
              <w:p w:rsidR="00D86B18" w:rsidRPr="000C7C51" w:rsidRDefault="00D86B18">
                <w:pPr>
                  <w:pStyle w:val="af9"/>
                  <w:rPr>
                    <w:rFonts w:ascii="Microsoft YaHei UI" w:hAnsi="Microsoft YaHei UI"/>
                  </w:rPr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D86B18" w:rsidRPr="000C7C51" w:rsidRDefault="00D86B18">
                <w:pPr>
                  <w:pStyle w:val="af9"/>
                  <w:rPr>
                    <w:rFonts w:ascii="Microsoft YaHei UI" w:hAnsi="Microsoft YaHei UI"/>
                  </w:rPr>
                </w:pPr>
              </w:p>
            </w:tc>
            <w:tc>
              <w:tcPr>
                <w:tcW w:w="4016" w:type="dxa"/>
                <w:vAlign w:val="center"/>
              </w:tcPr>
              <w:p w:rsidR="00D86B18" w:rsidRPr="000C7C51" w:rsidRDefault="005D7892">
                <w:pPr>
                  <w:pStyle w:val="af9"/>
                  <w:rPr>
                    <w:rFonts w:ascii="Microsoft YaHei UI" w:hAnsi="Microsoft YaHei UI"/>
                  </w:rPr>
                </w:pPr>
                <w:r>
                  <w:rPr>
                    <w:rFonts w:ascii="Microsoft YaHei UI" w:hAnsi="Microsoft YaHei UI"/>
                  </w:rPr>
                </w:r>
                <w:r>
                  <w:rPr>
                    <w:rFonts w:ascii="Microsoft YaHei UI" w:hAnsi="Microsoft YaHei UI"/>
                  </w:rPr>
                  <w:pict>
                    <v:group id="_x0000_s1075" style="width:184.9pt;height:21.75pt;mso-position-horizontal-relative:char;mso-position-vertical-relative:line" coordorigin="7967,13811" coordsize="3698,435" o:allowincell="f">
                      <v:shape id="_x0000_s1076" type="#_x0000_t32" style="position:absolute;left:7978;top:13811;width:3686;height:0" o:connectortype="straight" strokecolor="#438086 [3205]" strokeweight="3pt"/>
                      <v:shape id="_x0000_s1077" type="#_x0000_t32" style="position:absolute;left:7967;top:14117;width:1722;height:0" o:connectortype="straight" strokecolor="#438086 [3205]" strokeweight="2.25pt"/>
                      <v:shape id="_x0000_s1078" type="#_x0000_t32" style="position:absolute;left:8936;top:14246;width:2723;height:0;rotation:180" o:connectortype="straight" strokecolor="#438086 [3205]" strokeweight="1.5pt"/>
                      <v:shape id="_x0000_s1079" type="#_x0000_t32" style="position:absolute;left:8942;top:13984;width:2723;height:0;rotation:180" o:connectortype="straight" strokecolor="#438086 [3205]" strokeweight="3pt"/>
                      <v:shape id="_x0000_s1080" type="#_x0000_t32" style="position:absolute;left:8942;top:13876;width:2713;height:1;flip:x y" o:connectortype="straight" strokecolor="#438086 [3205]" strokeweight=".5pt"/>
                      <v:shape id="_x0000_s1081" type="#_x0000_t32" style="position:absolute;left:7967;top:14184;width:3686;height:0;rotation:180" o:connectortype="straight" strokecolor="#438086 [3205]"/>
                      <v:shape id="_x0000_s1082" type="#_x0000_t32" style="position:absolute;left:7969;top:14051;width:3686;height:0;rotation:180" o:connectortype="straight" strokecolor="#438086 [3205]" strokeweight=".25pt"/>
                      <w10:wrap type="none" anchorx="margin" anchory="margin"/>
                      <w10:anchorlock/>
                    </v:group>
                  </w:pict>
                </w:r>
              </w:p>
            </w:tc>
          </w:tr>
          <w:tr w:rsidR="00974C9A" w:rsidRPr="000C7C51">
            <w:tc>
              <w:tcPr>
                <w:tcW w:w="1086" w:type="dxa"/>
                <w:vAlign w:val="center"/>
              </w:tcPr>
              <w:p w:rsidR="00D86B18" w:rsidRPr="000C7C51" w:rsidRDefault="00D86B18">
                <w:pPr>
                  <w:pStyle w:val="af9"/>
                  <w:rPr>
                    <w:rFonts w:ascii="Microsoft YaHei UI" w:hAnsi="Microsoft YaHei UI"/>
                  </w:rPr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D86B18" w:rsidRPr="000C7C51" w:rsidRDefault="00D86B18">
                <w:pPr>
                  <w:pStyle w:val="af9"/>
                  <w:rPr>
                    <w:rFonts w:ascii="Microsoft YaHei UI" w:hAnsi="Microsoft YaHei UI"/>
                  </w:rPr>
                </w:pPr>
              </w:p>
            </w:tc>
            <w:tc>
              <w:tcPr>
                <w:tcW w:w="4016" w:type="dxa"/>
                <w:vAlign w:val="center"/>
              </w:tcPr>
              <w:p w:rsidR="00D86B18" w:rsidRPr="000C7C51" w:rsidRDefault="005D7892">
                <w:pPr>
                  <w:pStyle w:val="af9"/>
                  <w:rPr>
                    <w:rFonts w:ascii="Microsoft YaHei UI" w:hAnsi="Microsoft YaHei UI"/>
                  </w:rPr>
                </w:pPr>
                <w:sdt>
                  <w:sdtPr>
                    <w:rPr>
                      <w:rFonts w:ascii="Microsoft YaHei UI" w:hAnsi="Microsoft YaHei UI" w:hint="eastAsia"/>
                      <w:color w:val="424456" w:themeColor="text2"/>
                    </w:rPr>
                    <w:alias w:val="作者"/>
                    <w:id w:val="81130488"/>
                    <w:placeholder>
                      <w:docPart w:val="794286F22D734C399037A8A9DA0CB62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D00F89">
                      <w:rPr>
                        <w:rFonts w:ascii="Microsoft YaHei UI" w:hAnsi="Microsoft YaHei UI" w:hint="eastAsia"/>
                        <w:color w:val="424456" w:themeColor="text2"/>
                      </w:rPr>
                      <w:t>软件42</w:t>
                    </w:r>
                    <w:r w:rsidR="00D00F89">
                      <w:rPr>
                        <w:rFonts w:ascii="Microsoft YaHei UI" w:hAnsi="Microsoft YaHei UI"/>
                        <w:color w:val="424456" w:themeColor="text2"/>
                      </w:rPr>
                      <w:t xml:space="preserve">    </w:t>
                    </w:r>
                    <w:r w:rsidR="00D00F89">
                      <w:rPr>
                        <w:rFonts w:ascii="Microsoft YaHei UI" w:hAnsi="Microsoft YaHei UI" w:hint="eastAsia"/>
                        <w:color w:val="424456" w:themeColor="text2"/>
                      </w:rPr>
                      <w:t xml:space="preserve"> 2141601030</w:t>
                    </w:r>
                    <w:r w:rsidR="00D00F89">
                      <w:rPr>
                        <w:rFonts w:ascii="Microsoft YaHei UI" w:hAnsi="Microsoft YaHei UI"/>
                        <w:color w:val="424456" w:themeColor="text2"/>
                      </w:rPr>
                      <w:t xml:space="preserve">     </w:t>
                    </w:r>
                    <w:r w:rsidR="00D00F89">
                      <w:rPr>
                        <w:rFonts w:ascii="Microsoft YaHei UI" w:hAnsi="Microsoft YaHei UI" w:hint="eastAsia"/>
                        <w:color w:val="424456" w:themeColor="text2"/>
                      </w:rPr>
                      <w:t>欧阳鹏程</w:t>
                    </w:r>
                  </w:sdtContent>
                </w:sdt>
              </w:p>
            </w:tc>
          </w:tr>
        </w:tbl>
        <w:p w:rsidR="00D86B18" w:rsidRPr="000C7C51" w:rsidRDefault="00CE534C">
          <w:pPr>
            <w:rPr>
              <w:rFonts w:ascii="Microsoft YaHei UI" w:hAnsi="Microsoft YaHei UI"/>
              <w:color w:val="53548A" w:themeColor="accent1"/>
              <w:sz w:val="56"/>
              <w:szCs w:val="56"/>
            </w:rPr>
          </w:pPr>
          <w:r w:rsidRPr="000C7C51">
            <w:rPr>
              <w:rFonts w:ascii="Microsoft YaHei UI" w:hAnsi="Microsoft YaHei UI"/>
            </w:rPr>
            <w:br w:type="page"/>
          </w:r>
        </w:p>
      </w:sdtContent>
    </w:sdt>
    <w:sdt>
      <w:sdtPr>
        <w:rPr>
          <w:rFonts w:ascii="Microsoft YaHei UI" w:hAnsi="Microsoft YaHei UI"/>
        </w:rPr>
        <w:id w:val="223570831"/>
        <w:placeholder>
          <w:docPart w:val="F8392CCADAF048A3B130E6B2A16EE30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D86B18" w:rsidRPr="000C7C51" w:rsidRDefault="00D00F89">
          <w:pPr>
            <w:pStyle w:val="a6"/>
            <w:rPr>
              <w:rFonts w:ascii="Microsoft YaHei UI" w:hAnsi="Microsoft YaHei UI"/>
            </w:rPr>
          </w:pPr>
          <w:r>
            <w:rPr>
              <w:rFonts w:ascii="Microsoft YaHei UI" w:hAnsi="Microsoft YaHei UI"/>
            </w:rPr>
            <w:t>计算机网络实验报告</w:t>
          </w:r>
        </w:p>
      </w:sdtContent>
    </w:sdt>
    <w:sdt>
      <w:sdtPr>
        <w:rPr>
          <w:rFonts w:ascii="Microsoft YaHei UI" w:hAnsi="Microsoft YaHei UI"/>
        </w:rPr>
        <w:id w:val="223570817"/>
        <w:placeholder>
          <w:docPart w:val="11BB663F240B41A78D86803A71D07A6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D86B18" w:rsidRPr="000C7C51" w:rsidRDefault="00D00F89">
          <w:pPr>
            <w:pStyle w:val="a8"/>
            <w:rPr>
              <w:rFonts w:ascii="Microsoft YaHei UI" w:hAnsi="Microsoft YaHei UI"/>
              <w:i w:val="0"/>
              <w:color w:val="53548A" w:themeColor="accent1"/>
              <w:sz w:val="20"/>
              <w:szCs w:val="20"/>
            </w:rPr>
          </w:pPr>
          <w:r>
            <w:rPr>
              <w:rFonts w:ascii="Microsoft YaHei UI" w:hAnsi="Microsoft YaHei UI"/>
            </w:rPr>
            <w:t>基于Java开发的IP Phone</w:t>
          </w:r>
        </w:p>
      </w:sdtContent>
    </w:sdt>
    <w:p w:rsidR="00FD7DA3" w:rsidRDefault="00FD7DA3" w:rsidP="00FD7DA3">
      <w:pPr>
        <w:pStyle w:val="10"/>
      </w:pPr>
      <w:r>
        <w:rPr>
          <w:rFonts w:hint="eastAsia"/>
        </w:rPr>
        <w:t>实验题目</w:t>
      </w:r>
    </w:p>
    <w:p w:rsidR="00FD7DA3" w:rsidRPr="00FD7DA3" w:rsidRDefault="00FD7DA3" w:rsidP="007222BF">
      <w:pPr>
        <w:ind w:firstLine="425"/>
      </w:pPr>
      <w:r>
        <w:rPr>
          <w:rFonts w:hint="eastAsia"/>
        </w:rPr>
        <w:t>实现一个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Phone</w:t>
      </w:r>
      <w:r>
        <w:rPr>
          <w:rFonts w:hint="eastAsia"/>
        </w:rPr>
        <w:t>，使用</w:t>
      </w:r>
      <w:r>
        <w:rPr>
          <w:rFonts w:hint="eastAsia"/>
        </w:rPr>
        <w:t>TCP</w:t>
      </w:r>
      <w:r>
        <w:rPr>
          <w:rFonts w:hint="eastAsia"/>
        </w:rPr>
        <w:t>进行拨号，</w:t>
      </w:r>
      <w:r>
        <w:rPr>
          <w:rFonts w:hint="eastAsia"/>
        </w:rPr>
        <w:t>UDP</w:t>
      </w:r>
      <w:r>
        <w:rPr>
          <w:rFonts w:hint="eastAsia"/>
        </w:rPr>
        <w:t>进行语音通信。</w:t>
      </w:r>
    </w:p>
    <w:p w:rsidR="00FD7DA3" w:rsidRDefault="00FD7DA3" w:rsidP="00FD7DA3">
      <w:pPr>
        <w:pStyle w:val="10"/>
      </w:pPr>
      <w:r w:rsidRPr="00FD7DA3">
        <w:rPr>
          <w:rFonts w:hint="eastAsia"/>
        </w:rPr>
        <w:t>实验目的和要求</w:t>
      </w:r>
    </w:p>
    <w:p w:rsidR="00FD7DA3" w:rsidRDefault="00FD7DA3" w:rsidP="00FD7DA3">
      <w:pPr>
        <w:pStyle w:val="20"/>
      </w:pPr>
      <w:r>
        <w:rPr>
          <w:rFonts w:hint="eastAsia"/>
        </w:rPr>
        <w:t>实验目的</w:t>
      </w:r>
    </w:p>
    <w:p w:rsidR="007222BF" w:rsidRPr="007222BF" w:rsidRDefault="007222BF" w:rsidP="007222BF">
      <w:r>
        <w:tab/>
      </w:r>
      <w:r>
        <w:rPr>
          <w:rFonts w:hint="eastAsia"/>
        </w:rPr>
        <w:t>编程</w:t>
      </w:r>
      <w:r w:rsidR="00A57E70">
        <w:rPr>
          <w:rFonts w:hint="eastAsia"/>
        </w:rPr>
        <w:t>实践进行网络通信，熟悉</w:t>
      </w:r>
      <w:r w:rsidR="00A57E70">
        <w:rPr>
          <w:rFonts w:hint="eastAsia"/>
        </w:rPr>
        <w:t>TCP</w:t>
      </w:r>
      <w:r w:rsidR="00A57E70">
        <w:rPr>
          <w:rFonts w:hint="eastAsia"/>
        </w:rPr>
        <w:t>编程和</w:t>
      </w:r>
      <w:r w:rsidR="00A57E70">
        <w:rPr>
          <w:rFonts w:hint="eastAsia"/>
        </w:rPr>
        <w:t>UDP</w:t>
      </w:r>
      <w:r w:rsidR="00A57E70">
        <w:rPr>
          <w:rFonts w:hint="eastAsia"/>
        </w:rPr>
        <w:t>编程。</w:t>
      </w:r>
    </w:p>
    <w:p w:rsidR="00FD7DA3" w:rsidRDefault="00FD7DA3" w:rsidP="00FD7DA3">
      <w:pPr>
        <w:pStyle w:val="20"/>
      </w:pPr>
      <w:r>
        <w:rPr>
          <w:rFonts w:hint="eastAsia"/>
        </w:rPr>
        <w:t>实验要求</w:t>
      </w:r>
    </w:p>
    <w:p w:rsidR="00A57E70" w:rsidRDefault="00A57E70" w:rsidP="00A57E70">
      <w:r>
        <w:tab/>
      </w:r>
      <w:r>
        <w:rPr>
          <w:rFonts w:hint="eastAsia"/>
        </w:rPr>
        <w:t>使用</w:t>
      </w:r>
      <w:r>
        <w:rPr>
          <w:rFonts w:hint="eastAsia"/>
        </w:rPr>
        <w:t>TCP</w:t>
      </w:r>
      <w:r>
        <w:rPr>
          <w:rFonts w:hint="eastAsia"/>
        </w:rPr>
        <w:t>进行拨号，</w:t>
      </w:r>
      <w:r>
        <w:rPr>
          <w:rFonts w:hint="eastAsia"/>
        </w:rPr>
        <w:t>UDP</w:t>
      </w:r>
      <w:r>
        <w:rPr>
          <w:rFonts w:hint="eastAsia"/>
        </w:rPr>
        <w:t>进行语音通信。</w:t>
      </w:r>
    </w:p>
    <w:p w:rsidR="005D7892" w:rsidRDefault="005D7892" w:rsidP="005D7892">
      <w:pPr>
        <w:pStyle w:val="10"/>
      </w:pPr>
      <w:r>
        <w:rPr>
          <w:rFonts w:hint="eastAsia"/>
        </w:rPr>
        <w:t>实验分析</w:t>
      </w:r>
    </w:p>
    <w:p w:rsidR="005D7892" w:rsidRPr="005D7892" w:rsidRDefault="005D7892" w:rsidP="005D7892">
      <w:pPr>
        <w:rPr>
          <w:rFonts w:hint="eastAsia"/>
        </w:rPr>
      </w:pPr>
      <w:r>
        <w:tab/>
      </w:r>
      <w:r>
        <w:rPr>
          <w:rFonts w:hint="eastAsia"/>
        </w:rPr>
        <w:t>对于实验要求中的使用</w:t>
      </w:r>
      <w:r>
        <w:rPr>
          <w:rFonts w:hint="eastAsia"/>
        </w:rPr>
        <w:t>TCP</w:t>
      </w:r>
      <w:r>
        <w:rPr>
          <w:rFonts w:hint="eastAsia"/>
        </w:rPr>
        <w:t>进行拨号，而后使用</w:t>
      </w:r>
      <w:r>
        <w:rPr>
          <w:rFonts w:hint="eastAsia"/>
        </w:rPr>
        <w:t>UDP</w:t>
      </w:r>
      <w:r>
        <w:rPr>
          <w:rFonts w:hint="eastAsia"/>
        </w:rPr>
        <w:t>进行语音通信；首先对于语音通话而言，使用</w:t>
      </w:r>
      <w:r>
        <w:rPr>
          <w:rFonts w:hint="eastAsia"/>
        </w:rPr>
        <w:t>UDP</w:t>
      </w:r>
      <w:r>
        <w:rPr>
          <w:rFonts w:hint="eastAsia"/>
        </w:rPr>
        <w:t>肯定是毋庸置疑的，而先用</w:t>
      </w:r>
      <w:r>
        <w:rPr>
          <w:rFonts w:hint="eastAsia"/>
        </w:rPr>
        <w:t>TCP</w:t>
      </w:r>
      <w:r>
        <w:rPr>
          <w:rFonts w:hint="eastAsia"/>
        </w:rPr>
        <w:t>进行拨号则是规定了</w:t>
      </w:r>
      <w:r w:rsidR="00F9058F">
        <w:rPr>
          <w:rFonts w:hint="eastAsia"/>
        </w:rPr>
        <w:t>必须先使用</w:t>
      </w:r>
      <w:r w:rsidR="00F9058F">
        <w:rPr>
          <w:rFonts w:hint="eastAsia"/>
        </w:rPr>
        <w:t>TCP</w:t>
      </w:r>
      <w:r w:rsidR="00F9058F">
        <w:rPr>
          <w:rFonts w:hint="eastAsia"/>
        </w:rPr>
        <w:t>进行通信才能使用</w:t>
      </w:r>
      <w:r w:rsidR="00F9058F">
        <w:rPr>
          <w:rFonts w:hint="eastAsia"/>
        </w:rPr>
        <w:t>UDP</w:t>
      </w:r>
      <w:r w:rsidR="00F9058F">
        <w:rPr>
          <w:rFonts w:hint="eastAsia"/>
        </w:rPr>
        <w:t>进行通信，不可以直接进行</w:t>
      </w:r>
      <w:r w:rsidR="00F9058F">
        <w:rPr>
          <w:rFonts w:hint="eastAsia"/>
        </w:rPr>
        <w:t>UDP</w:t>
      </w:r>
      <w:r w:rsidR="00F9058F">
        <w:rPr>
          <w:rFonts w:hint="eastAsia"/>
        </w:rPr>
        <w:t>的通信；所以我设计了必须先通过输入</w:t>
      </w:r>
      <w:r w:rsidR="00821E74">
        <w:rPr>
          <w:rFonts w:hint="eastAsia"/>
        </w:rPr>
        <w:t>合法的</w:t>
      </w:r>
      <w:r w:rsidR="00F9058F">
        <w:rPr>
          <w:rFonts w:hint="eastAsia"/>
        </w:rPr>
        <w:t>IP</w:t>
      </w:r>
      <w:r w:rsidR="00F9058F">
        <w:rPr>
          <w:rFonts w:hint="eastAsia"/>
        </w:rPr>
        <w:t>和端口号进入文字发送界面，而发送文本信息是基于</w:t>
      </w:r>
      <w:r w:rsidR="00F9058F">
        <w:rPr>
          <w:rFonts w:hint="eastAsia"/>
        </w:rPr>
        <w:t>TCP</w:t>
      </w:r>
      <w:r w:rsidR="00F9058F">
        <w:rPr>
          <w:rFonts w:hint="eastAsia"/>
        </w:rPr>
        <w:t>通信的，所以另一方面，这也完成了通过</w:t>
      </w:r>
      <w:r w:rsidR="00F9058F">
        <w:rPr>
          <w:rFonts w:hint="eastAsia"/>
        </w:rPr>
        <w:t>TCP</w:t>
      </w:r>
      <w:r w:rsidR="00F9058F">
        <w:rPr>
          <w:rFonts w:hint="eastAsia"/>
        </w:rPr>
        <w:t>拨号的一个过程；而之后在进入文字聊天界面之后才能再进行语音通信（</w:t>
      </w:r>
      <w:r w:rsidR="00F9058F">
        <w:rPr>
          <w:rFonts w:hint="eastAsia"/>
        </w:rPr>
        <w:t>UDP</w:t>
      </w:r>
      <w:r w:rsidR="00F9058F">
        <w:rPr>
          <w:rFonts w:hint="eastAsia"/>
        </w:rPr>
        <w:t>通信）</w:t>
      </w:r>
      <w:r w:rsidR="00821E74">
        <w:rPr>
          <w:rFonts w:hint="eastAsia"/>
        </w:rPr>
        <w:t>，对于</w:t>
      </w:r>
      <w:r w:rsidR="00821E74">
        <w:rPr>
          <w:rFonts w:hint="eastAsia"/>
        </w:rPr>
        <w:t>Buttons</w:t>
      </w:r>
      <w:r w:rsidR="00821E74">
        <w:rPr>
          <w:rFonts w:hint="eastAsia"/>
        </w:rPr>
        <w:t>和合法输入的控制都在前端进行控制。</w:t>
      </w:r>
    </w:p>
    <w:p w:rsidR="00FD7DA3" w:rsidRDefault="00FD7DA3" w:rsidP="00FD7DA3">
      <w:pPr>
        <w:pStyle w:val="10"/>
      </w:pPr>
      <w:r>
        <w:rPr>
          <w:rFonts w:hint="eastAsia"/>
        </w:rPr>
        <w:t>实验环境</w:t>
      </w:r>
    </w:p>
    <w:p w:rsidR="00A57E70" w:rsidRDefault="00A57E70" w:rsidP="00FD7DA3">
      <w:r>
        <w:tab/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FD7DA3" w:rsidRDefault="00A57E70" w:rsidP="00A57E70">
      <w:pPr>
        <w:ind w:firstLine="425"/>
        <w:rPr>
          <w:rFonts w:hint="eastAsia"/>
        </w:rPr>
      </w:pPr>
      <w:proofErr w:type="spellStart"/>
      <w:r>
        <w:rPr>
          <w:rFonts w:hint="eastAsia"/>
        </w:rPr>
        <w:t>Intellij</w:t>
      </w:r>
      <w:proofErr w:type="spellEnd"/>
      <w:r>
        <w:t xml:space="preserve"> </w:t>
      </w:r>
      <w:r>
        <w:rPr>
          <w:rFonts w:hint="eastAsia"/>
        </w:rPr>
        <w:t>IDEA</w:t>
      </w:r>
      <w:r w:rsidR="005D7892">
        <w:t xml:space="preserve"> </w:t>
      </w:r>
      <w:r w:rsidR="005D7892">
        <w:rPr>
          <w:rFonts w:hint="eastAsia"/>
        </w:rPr>
        <w:t>2016.2.2</w:t>
      </w:r>
    </w:p>
    <w:p w:rsidR="005D7892" w:rsidRDefault="005D7892" w:rsidP="00A57E70">
      <w:pPr>
        <w:ind w:firstLine="425"/>
      </w:pPr>
      <w:r>
        <w:rPr>
          <w:rFonts w:hint="eastAsia"/>
        </w:rPr>
        <w:t>Eclipse</w:t>
      </w:r>
    </w:p>
    <w:p w:rsidR="005D7892" w:rsidRPr="00FD7DA3" w:rsidRDefault="005D7892" w:rsidP="00A57E70">
      <w:pPr>
        <w:ind w:firstLine="425"/>
      </w:pPr>
      <w:r>
        <w:rPr>
          <w:rFonts w:hint="eastAsia"/>
        </w:rPr>
        <w:t>JDK1.8.0_60</w:t>
      </w:r>
    </w:p>
    <w:p w:rsidR="00FD7DA3" w:rsidRDefault="00A57E70" w:rsidP="00FD7DA3">
      <w:pPr>
        <w:pStyle w:val="10"/>
      </w:pPr>
      <w:r>
        <w:rPr>
          <w:rFonts w:hint="eastAsia"/>
        </w:rPr>
        <w:lastRenderedPageBreak/>
        <w:t>IP</w:t>
      </w:r>
      <w:r>
        <w:t xml:space="preserve"> </w:t>
      </w:r>
      <w:r>
        <w:rPr>
          <w:rFonts w:hint="eastAsia"/>
        </w:rPr>
        <w:t>Phone</w:t>
      </w:r>
      <w:r>
        <w:rPr>
          <w:rFonts w:hint="eastAsia"/>
        </w:rPr>
        <w:t>状态机</w:t>
      </w:r>
    </w:p>
    <w:p w:rsidR="00FD7DA3" w:rsidRDefault="00EC3956" w:rsidP="00FD7DA3">
      <w:r>
        <w:rPr>
          <w:noProof/>
        </w:rPr>
        <w:drawing>
          <wp:inline distT="0" distB="0" distL="0" distR="0">
            <wp:extent cx="5760085" cy="4838167"/>
            <wp:effectExtent l="0" t="0" r="0" b="0"/>
            <wp:docPr id="2" name="图片 2" descr="C:\Users\wtupc96\AppData\Local\Microsoft\Windows\INetCache\Content.Word\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tupc96\AppData\Local\Microsoft\Windows\INetCache\Content.Word\FS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3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DA3" w:rsidRDefault="00FD7DA3" w:rsidP="00FD7DA3">
      <w:pPr>
        <w:pStyle w:val="10"/>
      </w:pPr>
      <w:r>
        <w:rPr>
          <w:rFonts w:hint="eastAsia"/>
        </w:rPr>
        <w:t>实验源码</w:t>
      </w:r>
    </w:p>
    <w:p w:rsidR="00FD7DA3" w:rsidRDefault="008C7A9F" w:rsidP="008C7A9F">
      <w:pPr>
        <w:pStyle w:val="20"/>
      </w:pPr>
      <w:r>
        <w:rPr>
          <w:rFonts w:hint="eastAsia"/>
        </w:rPr>
        <w:t>前端</w:t>
      </w:r>
    </w:p>
    <w:p w:rsidR="008C7A9F" w:rsidRPr="008C7A9F" w:rsidRDefault="008C7A9F" w:rsidP="008C7A9F">
      <w:pPr>
        <w:pStyle w:val="30"/>
      </w:pPr>
      <w:r>
        <w:rPr>
          <w:rFonts w:hint="eastAsia"/>
        </w:rPr>
        <w:t>主要框架</w:t>
      </w:r>
      <w:r>
        <w:rPr>
          <w:rFonts w:hint="eastAsia"/>
        </w:rPr>
        <w:t>MainFrame.java</w:t>
      </w:r>
      <w:r>
        <w:rPr>
          <w:rFonts w:hint="eastAsia"/>
        </w:rPr>
        <w:t>：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package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FF"/>
          <w:sz w:val="24"/>
          <w:szCs w:val="24"/>
        </w:rPr>
        <w:t>frontEnd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javax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swing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*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java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awt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*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AA5500"/>
          <w:sz w:val="24"/>
          <w:szCs w:val="24"/>
        </w:rPr>
        <w:t>/**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AA5500"/>
          <w:sz w:val="24"/>
          <w:szCs w:val="24"/>
        </w:rPr>
        <w:t>* Created by wtupc96 on 2017/4/10.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AA5500"/>
          <w:sz w:val="24"/>
          <w:szCs w:val="24"/>
        </w:rPr>
        <w:t>*/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lastRenderedPageBreak/>
        <w:t>class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FF"/>
          <w:sz w:val="24"/>
          <w:szCs w:val="24"/>
        </w:rPr>
        <w:t>MainFrame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extends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JFrame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implements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Runnable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MainFrame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SwingUtilities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invokeLater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this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main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008855"/>
          <w:sz w:val="24"/>
          <w:szCs w:val="24"/>
        </w:rPr>
        <w:t>String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[]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args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MainFrame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555555"/>
          <w:sz w:val="24"/>
          <w:szCs w:val="24"/>
        </w:rPr>
        <w:t>@Override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run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770088"/>
          <w:sz w:val="24"/>
          <w:szCs w:val="24"/>
        </w:rPr>
        <w:t>this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setLayout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BorderLayout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116644"/>
          <w:sz w:val="24"/>
          <w:szCs w:val="24"/>
        </w:rPr>
        <w:t>5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8C7A9F">
        <w:rPr>
          <w:rFonts w:ascii="inherit" w:eastAsia="宋体" w:hAnsi="inherit" w:cs="宋体"/>
          <w:color w:val="116644"/>
          <w:sz w:val="24"/>
          <w:szCs w:val="24"/>
        </w:rPr>
        <w:t>5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770088"/>
          <w:sz w:val="24"/>
          <w:szCs w:val="24"/>
        </w:rPr>
        <w:t>this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setDefaultCloseOperation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EXIT_ON_CLOSE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770088"/>
          <w:sz w:val="24"/>
          <w:szCs w:val="24"/>
        </w:rPr>
        <w:t>this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setVisible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true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770088"/>
          <w:sz w:val="24"/>
          <w:szCs w:val="24"/>
        </w:rPr>
        <w:t>this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setTitle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"Computer Network: 10005"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770088"/>
          <w:sz w:val="24"/>
          <w:szCs w:val="24"/>
        </w:rPr>
        <w:t>this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setLocationRelativeTo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null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770088"/>
          <w:sz w:val="24"/>
          <w:szCs w:val="24"/>
        </w:rPr>
        <w:t>this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setSize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116644"/>
          <w:sz w:val="24"/>
          <w:szCs w:val="24"/>
        </w:rPr>
        <w:t>300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8C7A9F">
        <w:rPr>
          <w:rFonts w:ascii="inherit" w:eastAsia="宋体" w:hAnsi="inherit" w:cs="宋体"/>
          <w:color w:val="116644"/>
          <w:sz w:val="24"/>
          <w:szCs w:val="24"/>
        </w:rPr>
        <w:t>600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770088"/>
          <w:sz w:val="24"/>
          <w:szCs w:val="24"/>
        </w:rPr>
        <w:t>this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setResizable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false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setJMenuBar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TopMenu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add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ChattingRoom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(),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BorderLayout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CENTER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add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MultiFuncMenu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(),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BorderLayout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SOUTH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}</w:t>
      </w:r>
    </w:p>
    <w:p w:rsidR="008C7A9F" w:rsidRDefault="008C7A9F" w:rsidP="008C7A9F"/>
    <w:p w:rsidR="008C7A9F" w:rsidRPr="008C7A9F" w:rsidRDefault="008C7A9F" w:rsidP="008C7A9F">
      <w:pPr>
        <w:pStyle w:val="30"/>
      </w:pPr>
      <w:r>
        <w:rPr>
          <w:rFonts w:hint="eastAsia"/>
        </w:rPr>
        <w:t>顶层菜单</w:t>
      </w:r>
      <w:r>
        <w:rPr>
          <w:rFonts w:hint="eastAsia"/>
        </w:rPr>
        <w:t>TopMenu.java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package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FF"/>
          <w:sz w:val="24"/>
          <w:szCs w:val="24"/>
        </w:rPr>
        <w:t>frontEnd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backEnd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Chat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backEnd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TextMessageReceiver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backEnd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TextMessageSender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javax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swing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*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java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io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IOException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java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util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Date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frontEnd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MultiFuncMenu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*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AA5500"/>
          <w:sz w:val="24"/>
          <w:szCs w:val="24"/>
        </w:rPr>
        <w:t>/**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AA5500"/>
          <w:sz w:val="24"/>
          <w:szCs w:val="24"/>
        </w:rPr>
        <w:t>* Created by wtupc96 on 2017/4/10.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AA5500"/>
          <w:sz w:val="24"/>
          <w:szCs w:val="24"/>
        </w:rPr>
        <w:t>*/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class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FF"/>
          <w:sz w:val="24"/>
          <w:szCs w:val="24"/>
        </w:rPr>
        <w:t>TopMenu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extends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JMenuBar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final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JMenuItem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jBreakMenuItem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JMenuItem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连接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final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JMenuItem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jQuitMenuItem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JMenuItem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退出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lastRenderedPageBreak/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Chat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chat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TextMessageSender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textMessageSender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TextMessageReceiver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textMessageReceiver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8855"/>
          <w:sz w:val="24"/>
          <w:szCs w:val="24"/>
        </w:rPr>
        <w:t>String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input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8855"/>
          <w:sz w:val="24"/>
          <w:szCs w:val="24"/>
        </w:rPr>
        <w:t>boolean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flag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false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sendThread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receiveThread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jQuitMenuItem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addActionListener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-&gt;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if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JOptionPane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showConfirmDialog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null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你确定退出吗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?"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退出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JOptionPane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YES_NO_OPTION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)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116644"/>
          <w:sz w:val="24"/>
          <w:szCs w:val="24"/>
        </w:rPr>
        <w:t>0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System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exit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116644"/>
          <w:sz w:val="24"/>
          <w:szCs w:val="24"/>
        </w:rPr>
        <w:t>0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});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jBreakMenuItem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addActionListener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-&gt;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if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jBreakMenuItem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getText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equals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连接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input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JOptionPane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showInputDialog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请输入你想要连接的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IP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地址和端口号：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if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input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!=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null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&amp;&amp;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input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matches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"^(\\d{1,3}\\.){3}\\d{1,3}:\\d{1,10}$"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chat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Chat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input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try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textMessageSender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TextMessageSender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input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flag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true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sendThread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Runnable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 </w:t>
      </w:r>
      <w:r w:rsidRPr="008C7A9F">
        <w:rPr>
          <w:rFonts w:ascii="inherit" w:eastAsia="宋体" w:hAnsi="inherit" w:cs="宋体"/>
          <w:color w:val="008855"/>
          <w:sz w:val="24"/>
          <w:szCs w:val="24"/>
        </w:rPr>
        <w:t>String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message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 </w:t>
      </w:r>
      <w:r w:rsidRPr="008C7A9F">
        <w:rPr>
          <w:rFonts w:ascii="inherit" w:eastAsia="宋体" w:hAnsi="inherit" w:cs="宋体"/>
          <w:color w:val="555555"/>
          <w:sz w:val="24"/>
          <w:szCs w:val="24"/>
        </w:rPr>
        <w:t>@Override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run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while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true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 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if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((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message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textMessageSender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receiveMessage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())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null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     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break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     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ChattingRoom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getjChattingRoomTextField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append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Date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().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toString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()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+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   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+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input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+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说：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\n"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+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message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+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"\n\n"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 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sendThread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interrupt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jBreakMenuItem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doClick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 });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lastRenderedPageBreak/>
        <w:t xml:space="preserve">        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sendThread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start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 }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catch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IOException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e1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receiveThread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Runnable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 </w:t>
      </w:r>
      <w:r w:rsidRPr="008C7A9F">
        <w:rPr>
          <w:rFonts w:ascii="inherit" w:eastAsia="宋体" w:hAnsi="inherit" w:cs="宋体"/>
          <w:color w:val="008855"/>
          <w:sz w:val="24"/>
          <w:szCs w:val="24"/>
        </w:rPr>
        <w:t>String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message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 </w:t>
      </w:r>
      <w:r w:rsidRPr="008C7A9F">
        <w:rPr>
          <w:rFonts w:ascii="inherit" w:eastAsia="宋体" w:hAnsi="inherit" w:cs="宋体"/>
          <w:color w:val="555555"/>
          <w:sz w:val="24"/>
          <w:szCs w:val="24"/>
        </w:rPr>
        <w:t>@Override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run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textMessageReceiver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TextMessageReceiver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    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flag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false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while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true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 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if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((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message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textMessageReceiver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receiveMessage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())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null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     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break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     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ChattingRoom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getjChattingRoomTextField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append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Date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().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toString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()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+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   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+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input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+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说：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\n"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+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message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+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"\n\n"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 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receiveThread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interrupt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jBreakMenuItem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doClick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 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 });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receiveThread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start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getjTalkButton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().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setEnabled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true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getjVideoButton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().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setEnabled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true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getjMessageTextArea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().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setEnabled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true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jBreakMenuItem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setText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断开连接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}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else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JOptionPane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showMessageDialog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null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请输入合法的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IP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地址和端口号！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}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else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chat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soundStop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jTalkButton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getjTalkButton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jVideoButton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getjVideoButton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jTalkButton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setEnabled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false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jTalkButton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setText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开始语音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jVideoButton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setEnabled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false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jVideoButton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setText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开始视频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getjMessageTextArea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().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setEnabled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false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jBreakMenuItem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setText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连接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lastRenderedPageBreak/>
        <w:t xml:space="preserve">        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});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TopMenu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770088"/>
          <w:sz w:val="24"/>
          <w:szCs w:val="24"/>
        </w:rPr>
        <w:t>this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add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jBreakMenuItem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770088"/>
          <w:sz w:val="24"/>
          <w:szCs w:val="24"/>
        </w:rPr>
        <w:t>this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add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jQuitMenuItem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8855"/>
          <w:sz w:val="24"/>
          <w:szCs w:val="24"/>
        </w:rPr>
        <w:t>boolean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getFlag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return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flag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Chat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getChat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return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chat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TextMessageSender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getTextMessageSender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return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textMessageSender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TextMessageReceiver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getTextMessageReceiver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return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textMessageReceiver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}</w:t>
      </w:r>
    </w:p>
    <w:p w:rsid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pStyle w:val="30"/>
      </w:pPr>
      <w:r>
        <w:rPr>
          <w:rFonts w:hint="eastAsia"/>
        </w:rPr>
        <w:t>聊天框</w:t>
      </w:r>
      <w:r>
        <w:rPr>
          <w:rFonts w:hint="eastAsia"/>
        </w:rPr>
        <w:t>ChattingRoom</w:t>
      </w:r>
      <w:r>
        <w:t>.java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package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FF"/>
          <w:sz w:val="24"/>
          <w:szCs w:val="24"/>
        </w:rPr>
        <w:t>frontEnd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javax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swing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*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AA5500"/>
          <w:sz w:val="24"/>
          <w:szCs w:val="24"/>
        </w:rPr>
        <w:t>/**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AA5500"/>
          <w:sz w:val="24"/>
          <w:szCs w:val="24"/>
        </w:rPr>
        <w:t>* Created by wtupc96 on 2017/4/10.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AA5500"/>
          <w:sz w:val="24"/>
          <w:szCs w:val="24"/>
        </w:rPr>
        <w:t>*/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class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FF"/>
          <w:sz w:val="24"/>
          <w:szCs w:val="24"/>
        </w:rPr>
        <w:t>ChattingRoom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extends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JPanel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final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JTextArea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jChattingRoomTextField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JTextArea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116644"/>
          <w:sz w:val="24"/>
          <w:szCs w:val="24"/>
        </w:rPr>
        <w:t>23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8C7A9F">
        <w:rPr>
          <w:rFonts w:ascii="inherit" w:eastAsia="宋体" w:hAnsi="inherit" w:cs="宋体"/>
          <w:color w:val="116644"/>
          <w:sz w:val="24"/>
          <w:szCs w:val="24"/>
        </w:rPr>
        <w:t>0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final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JScrollPane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jScrollPane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JScrollPane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jChattingRoomTextField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jScrollPane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setHorizontalScrollBarPolicy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JScrollPane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HORIZONTAL_SCROLLBAR_AS_NEEDED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jScrollPane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setVerticalScrollBarPolicy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JScrollPane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VERTICAL_SCROLLBAR_AS_NEEDED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jChattingRoomTextField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setLineWrap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true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lastRenderedPageBreak/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jChattingRoomTextField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setSize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116644"/>
          <w:sz w:val="24"/>
          <w:szCs w:val="24"/>
        </w:rPr>
        <w:t>290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8C7A9F">
        <w:rPr>
          <w:rFonts w:ascii="inherit" w:eastAsia="宋体" w:hAnsi="inherit" w:cs="宋体"/>
          <w:color w:val="116644"/>
          <w:sz w:val="24"/>
          <w:szCs w:val="24"/>
        </w:rPr>
        <w:t>400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jChattingRoomTextField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setEditable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false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ChattingRoom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add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jScrollPane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JTextArea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getjChattingRoomTextField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return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jChattingRoomTextField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}</w:t>
      </w:r>
    </w:p>
    <w:p w:rsid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</w:p>
    <w:p w:rsidR="008C7A9F" w:rsidRPr="008C7A9F" w:rsidRDefault="008C7A9F" w:rsidP="008C7A9F">
      <w:pPr>
        <w:pStyle w:val="30"/>
      </w:pPr>
      <w:r>
        <w:rPr>
          <w:rFonts w:hint="eastAsia"/>
        </w:rPr>
        <w:t>底部菜单</w:t>
      </w:r>
      <w:r>
        <w:rPr>
          <w:rFonts w:hint="eastAsia"/>
        </w:rPr>
        <w:t>MultiFunc</w:t>
      </w:r>
      <w:r>
        <w:t>Menu.java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package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FF"/>
          <w:sz w:val="24"/>
          <w:szCs w:val="24"/>
        </w:rPr>
        <w:t>frontEnd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backEnd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Chat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javax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swing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*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javax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swing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event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DocumentEvent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javax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swing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event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DocumentListener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java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awt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*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java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util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Date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frontEnd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ChattingRoom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getjChattingRoomTextField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frontEnd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TopMenu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*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AA5500"/>
          <w:sz w:val="24"/>
          <w:szCs w:val="24"/>
        </w:rPr>
        <w:t>/**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AA5500"/>
          <w:sz w:val="24"/>
          <w:szCs w:val="24"/>
        </w:rPr>
        <w:t>* Created by wtupc96 on 2017/4/10.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AA5500"/>
          <w:sz w:val="24"/>
          <w:szCs w:val="24"/>
        </w:rPr>
        <w:t>*/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770088"/>
          <w:sz w:val="24"/>
          <w:szCs w:val="24"/>
        </w:rPr>
        <w:t>class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FF"/>
          <w:sz w:val="24"/>
          <w:szCs w:val="24"/>
        </w:rPr>
        <w:t>MultiFuncMenu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extends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JPanel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final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JTextArea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jMessageTextArea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JTextArea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116644"/>
          <w:sz w:val="24"/>
          <w:szCs w:val="24"/>
        </w:rPr>
        <w:t>10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8C7A9F">
        <w:rPr>
          <w:rFonts w:ascii="inherit" w:eastAsia="宋体" w:hAnsi="inherit" w:cs="宋体"/>
          <w:color w:val="116644"/>
          <w:sz w:val="24"/>
          <w:szCs w:val="24"/>
        </w:rPr>
        <w:t>0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final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jTalkButton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开始语音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final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jVideoButton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开始视频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final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jSendButton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发送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final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GridLayout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btnGridLayout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GridLayout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116644"/>
          <w:sz w:val="24"/>
          <w:szCs w:val="24"/>
        </w:rPr>
        <w:t>1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8C7A9F">
        <w:rPr>
          <w:rFonts w:ascii="inherit" w:eastAsia="宋体" w:hAnsi="inherit" w:cs="宋体"/>
          <w:color w:val="116644"/>
          <w:sz w:val="24"/>
          <w:szCs w:val="24"/>
        </w:rPr>
        <w:t>3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8C7A9F">
        <w:rPr>
          <w:rFonts w:ascii="inherit" w:eastAsia="宋体" w:hAnsi="inherit" w:cs="宋体"/>
          <w:color w:val="116644"/>
          <w:sz w:val="24"/>
          <w:szCs w:val="24"/>
        </w:rPr>
        <w:t>3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8C7A9F">
        <w:rPr>
          <w:rFonts w:ascii="inherit" w:eastAsia="宋体" w:hAnsi="inherit" w:cs="宋体"/>
          <w:color w:val="116644"/>
          <w:sz w:val="24"/>
          <w:szCs w:val="24"/>
        </w:rPr>
        <w:t>3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final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JPanel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jBtnPanel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JPanel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final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JScrollPane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jScrollPane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JScrollPane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jMessageTextArea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Chat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chat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lastRenderedPageBreak/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jScrollPane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setHorizontalScrollBarPolicy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JScrollPane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HORIZONTAL_SCROLLBAR_AS_NEEDED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jScrollPane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setVerticalScrollBarPolicy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JScrollPane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VERTICAL_SCROLLBAR_AS_NEEDED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jMessageTextArea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setLineWrap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true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jSendButton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setEnabled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false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jTalkButton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setEnabled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false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jVideoButton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setEnabled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false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jMessageTextArea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setEnabled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false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jBtnPanel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setLayout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btnGridLayout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jBtnPanel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add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jTalkButton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jBtnPanel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add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jVideoButton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jBtnPanel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add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jSendButton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jMessageTextArea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getDocument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().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addDocumentListener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DocumentListener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8C7A9F">
        <w:rPr>
          <w:rFonts w:ascii="inherit" w:eastAsia="宋体" w:hAnsi="inherit" w:cs="宋体"/>
          <w:color w:val="555555"/>
          <w:sz w:val="24"/>
          <w:szCs w:val="24"/>
        </w:rPr>
        <w:t>@Override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insertUpdate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DocumentEvent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setJSendButtonState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8C7A9F">
        <w:rPr>
          <w:rFonts w:ascii="inherit" w:eastAsia="宋体" w:hAnsi="inherit" w:cs="宋体"/>
          <w:color w:val="555555"/>
          <w:sz w:val="24"/>
          <w:szCs w:val="24"/>
        </w:rPr>
        <w:t>@Override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removeUpdate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DocumentEvent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setJSendButtonState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8C7A9F">
        <w:rPr>
          <w:rFonts w:ascii="inherit" w:eastAsia="宋体" w:hAnsi="inherit" w:cs="宋体"/>
          <w:color w:val="555555"/>
          <w:sz w:val="24"/>
          <w:szCs w:val="24"/>
        </w:rPr>
        <w:t>@Override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changedUpdate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DocumentEvent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setJSendButtonState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});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jTalkButton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addActionListener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-&gt;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chat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getChat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if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jTalkButton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getText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equals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开始语音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chat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soundStart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jTalkButton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setText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结束语音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}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else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chat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soundStop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jTalkButton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setText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开始语音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});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jSendButton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addActionListener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-&gt;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8C7A9F">
        <w:rPr>
          <w:rFonts w:ascii="inherit" w:eastAsia="宋体" w:hAnsi="inherit" w:cs="宋体"/>
          <w:color w:val="008855"/>
          <w:sz w:val="24"/>
          <w:szCs w:val="24"/>
        </w:rPr>
        <w:t>String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message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jMessageTextArea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getText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lastRenderedPageBreak/>
        <w:t xml:space="preserve">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System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out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println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message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getjChattingRoomTextField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append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Date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().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toString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()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+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 xml:space="preserve">"  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我：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\n"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+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message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+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"\n\n"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System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out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println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getFlag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if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TopMenu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getFlag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getTextMessageSender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().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sendMessage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message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}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else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getTextMessageReceiver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().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sendMessage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message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jMessageTextArea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setText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});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jVideoButton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addActionListener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981A1A"/>
          <w:sz w:val="24"/>
          <w:szCs w:val="24"/>
        </w:rPr>
        <w:t>-&gt;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8C7A9F">
        <w:rPr>
          <w:rFonts w:ascii="inherit" w:eastAsia="宋体" w:hAnsi="inherit" w:cs="宋体"/>
          <w:color w:val="AA5500"/>
          <w:sz w:val="24"/>
          <w:szCs w:val="24"/>
        </w:rPr>
        <w:t>// TODO: 2017/4/10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});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MultiFuncMenu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setLayout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BorderLayout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116644"/>
          <w:sz w:val="24"/>
          <w:szCs w:val="24"/>
        </w:rPr>
        <w:t>2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8C7A9F">
        <w:rPr>
          <w:rFonts w:ascii="inherit" w:eastAsia="宋体" w:hAnsi="inherit" w:cs="宋体"/>
          <w:color w:val="116644"/>
          <w:sz w:val="24"/>
          <w:szCs w:val="24"/>
        </w:rPr>
        <w:t>2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add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jScrollPane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BorderLayout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CENTER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add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jBtnPanel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BorderLayout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SOUTH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JTextArea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getjMessageTextArea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return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jMessageTextArea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getjTalkButton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return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jTalkButton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getjVideoButton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return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jVideoButton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8C7A9F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setJSendButtonState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if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jMessageTextArea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getText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().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equals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AA1111"/>
          <w:sz w:val="24"/>
          <w:szCs w:val="24"/>
        </w:rPr>
        <w:t>""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))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jSendButton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setEnabled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false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} </w:t>
      </w:r>
      <w:r w:rsidRPr="008C7A9F">
        <w:rPr>
          <w:rFonts w:ascii="inherit" w:eastAsia="宋体" w:hAnsi="inherit" w:cs="宋体"/>
          <w:color w:val="770088"/>
          <w:sz w:val="24"/>
          <w:szCs w:val="24"/>
        </w:rPr>
        <w:t>else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8C7A9F">
        <w:rPr>
          <w:rFonts w:ascii="inherit" w:eastAsia="宋体" w:hAnsi="inherit" w:cs="宋体"/>
          <w:color w:val="000000"/>
          <w:sz w:val="24"/>
          <w:szCs w:val="24"/>
        </w:rPr>
        <w:t>jSendButton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8C7A9F">
        <w:rPr>
          <w:rFonts w:ascii="inherit" w:eastAsia="宋体" w:hAnsi="inherit" w:cs="宋体"/>
          <w:color w:val="000000"/>
          <w:sz w:val="24"/>
          <w:szCs w:val="24"/>
        </w:rPr>
        <w:t>setEnabled</w:t>
      </w:r>
      <w:proofErr w:type="spellEnd"/>
      <w:r w:rsidRPr="008C7A9F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8C7A9F">
        <w:rPr>
          <w:rFonts w:ascii="inherit" w:eastAsia="宋体" w:hAnsi="inherit" w:cs="宋体"/>
          <w:color w:val="221199"/>
          <w:sz w:val="24"/>
          <w:szCs w:val="24"/>
        </w:rPr>
        <w:t>true</w:t>
      </w:r>
      <w:r w:rsidRPr="008C7A9F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8C7A9F" w:rsidRPr="008C7A9F" w:rsidRDefault="008C7A9F" w:rsidP="008C7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86211C" w:rsidRPr="00FC0373" w:rsidRDefault="008C7A9F" w:rsidP="00FC0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8C7A9F">
        <w:rPr>
          <w:rFonts w:ascii="inherit" w:eastAsia="宋体" w:hAnsi="inherit" w:cs="宋体"/>
          <w:color w:val="333333"/>
          <w:sz w:val="24"/>
          <w:szCs w:val="24"/>
        </w:rPr>
        <w:t>}</w:t>
      </w:r>
    </w:p>
    <w:p w:rsidR="0086211C" w:rsidRPr="0086211C" w:rsidRDefault="0086211C" w:rsidP="0086211C">
      <w:pPr>
        <w:pStyle w:val="20"/>
      </w:pPr>
      <w:r>
        <w:rPr>
          <w:rFonts w:hint="eastAsia"/>
        </w:rPr>
        <w:lastRenderedPageBreak/>
        <w:t>后端</w:t>
      </w:r>
    </w:p>
    <w:p w:rsidR="005E5546" w:rsidRPr="005E5546" w:rsidRDefault="00974C9A" w:rsidP="005E5546">
      <w:pPr>
        <w:pStyle w:val="30"/>
      </w:pPr>
      <w:r>
        <w:rPr>
          <w:rFonts w:hint="eastAsia"/>
        </w:rPr>
        <w:t>文本</w:t>
      </w:r>
      <w:r w:rsidR="005E5546">
        <w:rPr>
          <w:rFonts w:hint="eastAsia"/>
        </w:rPr>
        <w:t>发送类</w:t>
      </w:r>
      <w:r w:rsidR="005E5546">
        <w:rPr>
          <w:rFonts w:hint="eastAsia"/>
        </w:rPr>
        <w:t>TextMessageSender</w:t>
      </w:r>
      <w:r w:rsidR="005E5546">
        <w:t>.java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package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FF"/>
          <w:sz w:val="24"/>
          <w:szCs w:val="24"/>
        </w:rPr>
        <w:t>backEnd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java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io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BufferedReader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java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io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IOException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java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io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InputStreamReader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java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io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PrintWriter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java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net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Socket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AA5500"/>
          <w:sz w:val="24"/>
          <w:szCs w:val="24"/>
        </w:rPr>
        <w:t>/**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AA5500"/>
          <w:sz w:val="24"/>
          <w:szCs w:val="24"/>
        </w:rPr>
        <w:t>* Created by wtupc96 on 2017/4/16.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AA5500"/>
          <w:sz w:val="24"/>
          <w:szCs w:val="24"/>
        </w:rPr>
        <w:t>*/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class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FF"/>
          <w:sz w:val="24"/>
          <w:szCs w:val="24"/>
        </w:rPr>
        <w:t>TextMessageSender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Socket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sendSocket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BufferedReader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bufferedReader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PrintWriter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write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TextMessageSender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String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host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)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throws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IOException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8855"/>
          <w:sz w:val="24"/>
          <w:szCs w:val="24"/>
        </w:rPr>
        <w:t>int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index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host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indexOf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AA1111"/>
          <w:sz w:val="24"/>
          <w:szCs w:val="24"/>
        </w:rPr>
        <w:t>':'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sendSocket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Socket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host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substring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116644"/>
          <w:sz w:val="24"/>
          <w:szCs w:val="24"/>
        </w:rPr>
        <w:t>0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index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), </w:t>
      </w:r>
      <w:proofErr w:type="spellStart"/>
      <w:r w:rsidRPr="005E5546">
        <w:rPr>
          <w:rFonts w:ascii="inherit" w:eastAsia="宋体" w:hAnsi="inherit" w:cs="宋体"/>
          <w:color w:val="008855"/>
          <w:sz w:val="24"/>
          <w:szCs w:val="24"/>
        </w:rPr>
        <w:t>Integer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valueOf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host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substring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index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+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116644"/>
          <w:sz w:val="24"/>
          <w:szCs w:val="24"/>
        </w:rPr>
        <w:t>1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)));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bufferedReader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BufferedReader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InputStreamReader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sendSocket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getInputStream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()));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write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PrintWriter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sendSocket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getOutputStream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sendMessage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String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message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write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println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message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write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flush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releaseResources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try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bufferedReader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close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write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close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sendSocket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close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}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catch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IOException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printStackTrace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String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receiveMessage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lastRenderedPageBreak/>
        <w:t xml:space="preserve">    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try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return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bufferedReader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readLine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}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catch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IOException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printStackTrace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return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221199"/>
          <w:sz w:val="24"/>
          <w:szCs w:val="24"/>
        </w:rPr>
        <w:t>null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}</w:t>
      </w:r>
    </w:p>
    <w:p w:rsid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</w:p>
    <w:p w:rsidR="005E5546" w:rsidRPr="005E5546" w:rsidRDefault="005E5546" w:rsidP="005E5546">
      <w:pPr>
        <w:pStyle w:val="30"/>
      </w:pPr>
      <w:r>
        <w:rPr>
          <w:rFonts w:hint="eastAsia"/>
        </w:rPr>
        <w:t>文本接收类</w:t>
      </w:r>
      <w:r>
        <w:rPr>
          <w:rFonts w:hint="eastAsia"/>
        </w:rPr>
        <w:t>TextMessageReceiver</w:t>
      </w:r>
      <w:r>
        <w:t>.java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package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FF"/>
          <w:sz w:val="24"/>
          <w:szCs w:val="24"/>
        </w:rPr>
        <w:t>backEnd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java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io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*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java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net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ServerSocket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java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net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Socket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AA5500"/>
          <w:sz w:val="24"/>
          <w:szCs w:val="24"/>
        </w:rPr>
        <w:t>/**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AA5500"/>
          <w:sz w:val="24"/>
          <w:szCs w:val="24"/>
        </w:rPr>
        <w:t>* Created by wtupc96 on 2017/4/16.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AA5500"/>
          <w:sz w:val="24"/>
          <w:szCs w:val="24"/>
        </w:rPr>
        <w:t>*/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class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FF"/>
          <w:sz w:val="24"/>
          <w:szCs w:val="24"/>
        </w:rPr>
        <w:t>TextMessageReceiver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ServerSocket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serverSocket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Socket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getSocket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BufferedReader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bufferedReader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static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BufferedWriter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bufferedWriter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TextMessageReceiver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try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serverSocket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ServerSocket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116644"/>
          <w:sz w:val="24"/>
          <w:szCs w:val="24"/>
        </w:rPr>
        <w:t>9527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System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out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println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AA1111"/>
          <w:sz w:val="24"/>
          <w:szCs w:val="24"/>
        </w:rPr>
        <w:t>"TCP 9527"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getSocket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serverSocket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accept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bufferedReader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BufferedReader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InputStreamReader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getSocket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getInputStream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()));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bufferedWriter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BufferedWriter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OutputStreamWriter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getSocket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getOutputStream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()));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}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catch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IOException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printStackTrace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String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receiveMessage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try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return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bufferedReader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readLine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}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catch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IOException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lastRenderedPageBreak/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printStackTrace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return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221199"/>
          <w:sz w:val="24"/>
          <w:szCs w:val="24"/>
        </w:rPr>
        <w:t>null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releaseResources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try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bufferedReader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close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bufferedWriter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close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serverSocket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close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getSocket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close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}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catch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IOException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printStackTrace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sendMessage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String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message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try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bufferedWriter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write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message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bufferedWriter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flush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}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catch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IOException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printStackTrace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}</w:t>
      </w:r>
    </w:p>
    <w:p w:rsid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FC0373" w:rsidRPr="005E5546" w:rsidRDefault="00FC0373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</w:p>
    <w:p w:rsidR="005E5546" w:rsidRPr="005E5546" w:rsidRDefault="005E5546" w:rsidP="005E5546">
      <w:pPr>
        <w:pStyle w:val="30"/>
      </w:pPr>
      <w:r>
        <w:rPr>
          <w:rFonts w:hint="eastAsia"/>
        </w:rPr>
        <w:t>语音聊天核心类</w:t>
      </w:r>
      <w:r>
        <w:rPr>
          <w:rFonts w:hint="eastAsia"/>
        </w:rPr>
        <w:t>Chat.java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package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FF"/>
          <w:sz w:val="24"/>
          <w:szCs w:val="24"/>
        </w:rPr>
        <w:t>backEnd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class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FF"/>
          <w:sz w:val="24"/>
          <w:szCs w:val="24"/>
        </w:rPr>
        <w:t>Chat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final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SoundReceiver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soundReceiver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final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SoundSender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soundSender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Chat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String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targetPeer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8855"/>
          <w:sz w:val="24"/>
          <w:szCs w:val="24"/>
        </w:rPr>
        <w:t>int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indexOfPort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targetPeer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indexOf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AA1111"/>
          <w:sz w:val="24"/>
          <w:szCs w:val="24"/>
        </w:rPr>
        <w:t>':'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soundSender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SoundSender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targetPeer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substring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116644"/>
          <w:sz w:val="24"/>
          <w:szCs w:val="24"/>
        </w:rPr>
        <w:t>0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indexOfPort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));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F46FC4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>
        <w:rPr>
          <w:rFonts w:ascii="inherit" w:eastAsia="宋体" w:hAnsi="inherit" w:cs="宋体"/>
          <w:color w:val="333333"/>
          <w:sz w:val="24"/>
          <w:szCs w:val="24"/>
        </w:rPr>
        <w:t xml:space="preserve">   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soundReceiver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SoundReceiver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lastRenderedPageBreak/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soundStart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soundReceiver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start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soundSender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start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soundStop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soundReceiver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stop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soundSender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stop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}</w:t>
      </w:r>
    </w:p>
    <w:p w:rsid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</w:p>
    <w:p w:rsidR="005E5546" w:rsidRPr="005E5546" w:rsidRDefault="005E5546" w:rsidP="005E5546">
      <w:pPr>
        <w:pStyle w:val="30"/>
      </w:pPr>
      <w:r>
        <w:rPr>
          <w:rFonts w:hint="eastAsia"/>
        </w:rPr>
        <w:t>语音发送类</w:t>
      </w:r>
      <w:r>
        <w:rPr>
          <w:rFonts w:hint="eastAsia"/>
        </w:rPr>
        <w:t>SoundSender.</w:t>
      </w:r>
      <w:r>
        <w:t>java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package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FF"/>
          <w:sz w:val="24"/>
          <w:szCs w:val="24"/>
        </w:rPr>
        <w:t>backEnd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javax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sound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sampled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*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class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FF"/>
          <w:sz w:val="24"/>
          <w:szCs w:val="24"/>
        </w:rPr>
        <w:t>SoundSender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extends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UDPSender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implements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Runnable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final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8855"/>
          <w:sz w:val="24"/>
          <w:szCs w:val="24"/>
        </w:rPr>
        <w:t>int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bufferLength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TargetDataLine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line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thread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8855"/>
          <w:sz w:val="24"/>
          <w:szCs w:val="24"/>
        </w:rPr>
        <w:t>boolean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isStart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SoundSender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String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groupAddress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super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groupAddress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5E5546">
        <w:rPr>
          <w:rFonts w:ascii="inherit" w:eastAsia="宋体" w:hAnsi="inherit" w:cs="宋体"/>
          <w:color w:val="116644"/>
          <w:sz w:val="24"/>
          <w:szCs w:val="24"/>
        </w:rPr>
        <w:t>9999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AudioFormat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format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AudioFormat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116644"/>
          <w:sz w:val="24"/>
          <w:szCs w:val="24"/>
        </w:rPr>
        <w:t>8000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5E5546">
        <w:rPr>
          <w:rFonts w:ascii="inherit" w:eastAsia="宋体" w:hAnsi="inherit" w:cs="宋体"/>
          <w:color w:val="116644"/>
          <w:sz w:val="24"/>
          <w:szCs w:val="24"/>
        </w:rPr>
        <w:t>16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5E5546">
        <w:rPr>
          <w:rFonts w:ascii="inherit" w:eastAsia="宋体" w:hAnsi="inherit" w:cs="宋体"/>
          <w:color w:val="116644"/>
          <w:sz w:val="24"/>
          <w:szCs w:val="24"/>
        </w:rPr>
        <w:t>2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5E5546">
        <w:rPr>
          <w:rFonts w:ascii="inherit" w:eastAsia="宋体" w:hAnsi="inherit" w:cs="宋体"/>
          <w:color w:val="221199"/>
          <w:sz w:val="24"/>
          <w:szCs w:val="24"/>
        </w:rPr>
        <w:t>true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5E5546">
        <w:rPr>
          <w:rFonts w:ascii="inherit" w:eastAsia="宋体" w:hAnsi="inherit" w:cs="宋体"/>
          <w:color w:val="221199"/>
          <w:sz w:val="24"/>
          <w:szCs w:val="24"/>
        </w:rPr>
        <w:t>true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DataLine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Info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info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DataLine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Info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TargetDataLine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class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format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try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line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TargetDataLine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)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AudioSystem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getLine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info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line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open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format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line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getBufferSize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}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catch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LineUnavailableException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printStackTrace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770088"/>
          <w:sz w:val="24"/>
          <w:szCs w:val="24"/>
        </w:rPr>
        <w:t>this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bufferLength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116644"/>
          <w:sz w:val="24"/>
          <w:szCs w:val="24"/>
        </w:rPr>
        <w:t>1024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isStart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221199"/>
          <w:sz w:val="24"/>
          <w:szCs w:val="24"/>
        </w:rPr>
        <w:t>false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run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byte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[]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buffer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byte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[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bufferLength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];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while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isStart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&amp;&amp;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!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isInterrupted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line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read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buffer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5E5546">
        <w:rPr>
          <w:rFonts w:ascii="inherit" w:eastAsia="宋体" w:hAnsi="inherit" w:cs="宋体"/>
          <w:color w:val="116644"/>
          <w:sz w:val="24"/>
          <w:szCs w:val="24"/>
        </w:rPr>
        <w:t>0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buffer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length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send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buffer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lastRenderedPageBreak/>
        <w:t xml:space="preserve">    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start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if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221199"/>
          <w:sz w:val="24"/>
          <w:szCs w:val="24"/>
        </w:rPr>
        <w:t>null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||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!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isAlive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this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line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start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start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isStart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221199"/>
          <w:sz w:val="24"/>
          <w:szCs w:val="24"/>
        </w:rPr>
        <w:t>true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stop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interrupt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line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stop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isStart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221199"/>
          <w:sz w:val="24"/>
          <w:szCs w:val="24"/>
        </w:rPr>
        <w:t>false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}</w:t>
      </w:r>
    </w:p>
    <w:p w:rsid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</w:p>
    <w:p w:rsidR="005E5546" w:rsidRPr="005E5546" w:rsidRDefault="005E5546" w:rsidP="005E5546">
      <w:pPr>
        <w:pStyle w:val="30"/>
      </w:pPr>
      <w:r>
        <w:rPr>
          <w:rFonts w:hint="eastAsia"/>
        </w:rPr>
        <w:t>语音接受类</w:t>
      </w:r>
      <w:r>
        <w:rPr>
          <w:rFonts w:hint="eastAsia"/>
        </w:rPr>
        <w:t>SoundReceiver.java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package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FF"/>
          <w:sz w:val="24"/>
          <w:szCs w:val="24"/>
        </w:rPr>
        <w:t>backEnd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com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sun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org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apache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xerces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internal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impl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dv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util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HexBin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javax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sound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sampled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*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770088"/>
          <w:sz w:val="24"/>
          <w:szCs w:val="24"/>
        </w:rPr>
        <w:t>class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FF"/>
          <w:sz w:val="24"/>
          <w:szCs w:val="24"/>
        </w:rPr>
        <w:t>SoundReceiver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extends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UDPReceiver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implements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Runnable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SourceDataLine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line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thread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8855"/>
          <w:sz w:val="24"/>
          <w:szCs w:val="24"/>
        </w:rPr>
        <w:t>boolean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isStart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SoundReceiver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super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AA1111"/>
          <w:sz w:val="24"/>
          <w:szCs w:val="24"/>
        </w:rPr>
        <w:t>"localhost"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5E5546">
        <w:rPr>
          <w:rFonts w:ascii="inherit" w:eastAsia="宋体" w:hAnsi="inherit" w:cs="宋体"/>
          <w:color w:val="116644"/>
          <w:sz w:val="24"/>
          <w:szCs w:val="24"/>
        </w:rPr>
        <w:t>9527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5E5546">
        <w:rPr>
          <w:rFonts w:ascii="inherit" w:eastAsia="宋体" w:hAnsi="inherit" w:cs="宋体"/>
          <w:color w:val="116644"/>
          <w:sz w:val="24"/>
          <w:szCs w:val="24"/>
        </w:rPr>
        <w:t>1024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AudioFormat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format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AudioFormat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116644"/>
          <w:sz w:val="24"/>
          <w:szCs w:val="24"/>
        </w:rPr>
        <w:t>8000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5E5546">
        <w:rPr>
          <w:rFonts w:ascii="inherit" w:eastAsia="宋体" w:hAnsi="inherit" w:cs="宋体"/>
          <w:color w:val="116644"/>
          <w:sz w:val="24"/>
          <w:szCs w:val="24"/>
        </w:rPr>
        <w:t>16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5E5546">
        <w:rPr>
          <w:rFonts w:ascii="inherit" w:eastAsia="宋体" w:hAnsi="inherit" w:cs="宋体"/>
          <w:color w:val="116644"/>
          <w:sz w:val="24"/>
          <w:szCs w:val="24"/>
        </w:rPr>
        <w:t>2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5E5546">
        <w:rPr>
          <w:rFonts w:ascii="inherit" w:eastAsia="宋体" w:hAnsi="inherit" w:cs="宋体"/>
          <w:color w:val="221199"/>
          <w:sz w:val="24"/>
          <w:szCs w:val="24"/>
        </w:rPr>
        <w:t>true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5E5546">
        <w:rPr>
          <w:rFonts w:ascii="inherit" w:eastAsia="宋体" w:hAnsi="inherit" w:cs="宋体"/>
          <w:color w:val="221199"/>
          <w:sz w:val="24"/>
          <w:szCs w:val="24"/>
        </w:rPr>
        <w:t>true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DataLine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Info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info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DataLine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Info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SourceDataLine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class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format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try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line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SourceDataLine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)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AudioSystem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getLine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info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line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open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format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5E5546">
        <w:rPr>
          <w:rFonts w:ascii="inherit" w:eastAsia="宋体" w:hAnsi="inherit" w:cs="宋体"/>
          <w:color w:val="116644"/>
          <w:sz w:val="24"/>
          <w:szCs w:val="24"/>
        </w:rPr>
        <w:t>10240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}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catch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LineUnavailableException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printStackTrace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lastRenderedPageBreak/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run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while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isStart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&amp;&amp;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!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isInterrupted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byte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[]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data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770088"/>
          <w:sz w:val="24"/>
          <w:szCs w:val="24"/>
        </w:rPr>
        <w:t>super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receive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line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write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data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5E5546">
        <w:rPr>
          <w:rFonts w:ascii="inherit" w:eastAsia="宋体" w:hAnsi="inherit" w:cs="宋体"/>
          <w:color w:val="116644"/>
          <w:sz w:val="24"/>
          <w:szCs w:val="24"/>
        </w:rPr>
        <w:t>0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data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length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5E5546">
        <w:rPr>
          <w:rFonts w:ascii="inherit" w:eastAsia="宋体" w:hAnsi="inherit" w:cs="宋体"/>
          <w:color w:val="AA5500"/>
          <w:sz w:val="24"/>
          <w:szCs w:val="24"/>
        </w:rPr>
        <w:t xml:space="preserve">// </w:t>
      </w:r>
      <w:r w:rsidRPr="005E5546">
        <w:rPr>
          <w:rFonts w:ascii="inherit" w:eastAsia="宋体" w:hAnsi="inherit" w:cs="宋体"/>
          <w:color w:val="AA5500"/>
          <w:sz w:val="24"/>
          <w:szCs w:val="24"/>
        </w:rPr>
        <w:t>进一步将音频保存到文件中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saveToFile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data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saveToFile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byte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[]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data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System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out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print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HexBin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encode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data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start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if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221199"/>
          <w:sz w:val="24"/>
          <w:szCs w:val="24"/>
        </w:rPr>
        <w:t>null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||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!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isAlive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this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line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start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isStart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221199"/>
          <w:sz w:val="24"/>
          <w:szCs w:val="24"/>
        </w:rPr>
        <w:t>true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contact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start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5E5546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stop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interrupt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line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stop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5E5546">
        <w:rPr>
          <w:rFonts w:ascii="inherit" w:eastAsia="宋体" w:hAnsi="inherit" w:cs="宋体"/>
          <w:color w:val="000000"/>
          <w:sz w:val="24"/>
          <w:szCs w:val="24"/>
        </w:rPr>
        <w:t>isStart</w:t>
      </w:r>
      <w:proofErr w:type="spellEnd"/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5E5546">
        <w:rPr>
          <w:rFonts w:ascii="inherit" w:eastAsia="宋体" w:hAnsi="inherit" w:cs="宋体"/>
          <w:color w:val="221199"/>
          <w:sz w:val="24"/>
          <w:szCs w:val="24"/>
        </w:rPr>
        <w:t>false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5E5546">
        <w:rPr>
          <w:rFonts w:ascii="inherit" w:eastAsia="宋体" w:hAnsi="inherit" w:cs="宋体"/>
          <w:color w:val="000000"/>
          <w:sz w:val="24"/>
          <w:szCs w:val="24"/>
        </w:rPr>
        <w:t>close</w:t>
      </w:r>
      <w:r w:rsidRPr="005E5546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5E5546" w:rsidRP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}</w:t>
      </w:r>
    </w:p>
    <w:p w:rsidR="005E5546" w:rsidRDefault="005E5546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5E5546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D27CB4" w:rsidRPr="005E5546" w:rsidRDefault="00D27CB4" w:rsidP="005E5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</w:p>
    <w:p w:rsidR="00D27CB4" w:rsidRPr="00D27CB4" w:rsidRDefault="00D27CB4" w:rsidP="00D27CB4">
      <w:pPr>
        <w:pStyle w:val="30"/>
      </w:pPr>
      <w:r>
        <w:rPr>
          <w:rFonts w:hint="eastAsia"/>
        </w:rPr>
        <w:t>语音</w:t>
      </w:r>
      <w:r w:rsidR="00F46FC4">
        <w:rPr>
          <w:rFonts w:hint="eastAsia"/>
        </w:rPr>
        <w:t>接收</w:t>
      </w:r>
      <w:r>
        <w:rPr>
          <w:rFonts w:hint="eastAsia"/>
        </w:rPr>
        <w:t>底部类</w:t>
      </w:r>
      <w:r>
        <w:rPr>
          <w:rFonts w:hint="eastAsia"/>
        </w:rPr>
        <w:t>UDPReceiver</w:t>
      </w:r>
      <w:r>
        <w:t>.java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770088"/>
          <w:sz w:val="24"/>
          <w:szCs w:val="24"/>
        </w:rPr>
        <w:t>package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D27CB4">
        <w:rPr>
          <w:rFonts w:ascii="inherit" w:eastAsia="宋体" w:hAnsi="inherit" w:cs="宋体"/>
          <w:color w:val="0000FF"/>
          <w:sz w:val="24"/>
          <w:szCs w:val="24"/>
        </w:rPr>
        <w:t>backEnd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com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sun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org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apache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xerces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internal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impl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dv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util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HexBin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javax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sound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sampled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981A1A"/>
          <w:sz w:val="24"/>
          <w:szCs w:val="24"/>
        </w:rPr>
        <w:t>*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770088"/>
          <w:sz w:val="24"/>
          <w:szCs w:val="24"/>
        </w:rPr>
        <w:t>class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D27CB4">
        <w:rPr>
          <w:rFonts w:ascii="inherit" w:eastAsia="宋体" w:hAnsi="inherit" w:cs="宋体"/>
          <w:color w:val="0000FF"/>
          <w:sz w:val="24"/>
          <w:szCs w:val="24"/>
        </w:rPr>
        <w:t>SoundReceiver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extends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UDPReceiver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implements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Runnable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lastRenderedPageBreak/>
        <w:t xml:space="preserve">    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SourceDataLine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line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thread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D27CB4">
        <w:rPr>
          <w:rFonts w:ascii="inherit" w:eastAsia="宋体" w:hAnsi="inherit" w:cs="宋体"/>
          <w:color w:val="008855"/>
          <w:sz w:val="24"/>
          <w:szCs w:val="24"/>
        </w:rPr>
        <w:t>boolean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isStart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SoundReceiver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super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D27CB4">
        <w:rPr>
          <w:rFonts w:ascii="inherit" w:eastAsia="宋体" w:hAnsi="inherit" w:cs="宋体"/>
          <w:color w:val="AA1111"/>
          <w:sz w:val="24"/>
          <w:szCs w:val="24"/>
        </w:rPr>
        <w:t>"localhost"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D27CB4">
        <w:rPr>
          <w:rFonts w:ascii="inherit" w:eastAsia="宋体" w:hAnsi="inherit" w:cs="宋体"/>
          <w:color w:val="116644"/>
          <w:sz w:val="24"/>
          <w:szCs w:val="24"/>
        </w:rPr>
        <w:t>9527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D27CB4">
        <w:rPr>
          <w:rFonts w:ascii="inherit" w:eastAsia="宋体" w:hAnsi="inherit" w:cs="宋体"/>
          <w:color w:val="116644"/>
          <w:sz w:val="24"/>
          <w:szCs w:val="24"/>
        </w:rPr>
        <w:t>1024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AudioFormat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format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AudioFormat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D27CB4">
        <w:rPr>
          <w:rFonts w:ascii="inherit" w:eastAsia="宋体" w:hAnsi="inherit" w:cs="宋体"/>
          <w:color w:val="116644"/>
          <w:sz w:val="24"/>
          <w:szCs w:val="24"/>
        </w:rPr>
        <w:t>8000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D27CB4">
        <w:rPr>
          <w:rFonts w:ascii="inherit" w:eastAsia="宋体" w:hAnsi="inherit" w:cs="宋体"/>
          <w:color w:val="116644"/>
          <w:sz w:val="24"/>
          <w:szCs w:val="24"/>
        </w:rPr>
        <w:t>16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D27CB4">
        <w:rPr>
          <w:rFonts w:ascii="inherit" w:eastAsia="宋体" w:hAnsi="inherit" w:cs="宋体"/>
          <w:color w:val="116644"/>
          <w:sz w:val="24"/>
          <w:szCs w:val="24"/>
        </w:rPr>
        <w:t>2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D27CB4">
        <w:rPr>
          <w:rFonts w:ascii="inherit" w:eastAsia="宋体" w:hAnsi="inherit" w:cs="宋体"/>
          <w:color w:val="221199"/>
          <w:sz w:val="24"/>
          <w:szCs w:val="24"/>
        </w:rPr>
        <w:t>true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D27CB4">
        <w:rPr>
          <w:rFonts w:ascii="inherit" w:eastAsia="宋体" w:hAnsi="inherit" w:cs="宋体"/>
          <w:color w:val="221199"/>
          <w:sz w:val="24"/>
          <w:szCs w:val="24"/>
        </w:rPr>
        <w:t>true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DataLine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Info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info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DataLine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Info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SourceDataLine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class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format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try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line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SourceDataLine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)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AudioSystem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getLine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info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line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open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format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D27CB4">
        <w:rPr>
          <w:rFonts w:ascii="inherit" w:eastAsia="宋体" w:hAnsi="inherit" w:cs="宋体"/>
          <w:color w:val="116644"/>
          <w:sz w:val="24"/>
          <w:szCs w:val="24"/>
        </w:rPr>
        <w:t>10240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 } 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catch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LineUnavailableException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printStackTrace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run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while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isStart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981A1A"/>
          <w:sz w:val="24"/>
          <w:szCs w:val="24"/>
        </w:rPr>
        <w:t>&amp;&amp;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981A1A"/>
          <w:sz w:val="24"/>
          <w:szCs w:val="24"/>
        </w:rPr>
        <w:t>!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isInterrupted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()) {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D27CB4">
        <w:rPr>
          <w:rFonts w:ascii="inherit" w:eastAsia="宋体" w:hAnsi="inherit" w:cs="宋体"/>
          <w:color w:val="008855"/>
          <w:sz w:val="24"/>
          <w:szCs w:val="24"/>
        </w:rPr>
        <w:t>byte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[] 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data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D27CB4">
        <w:rPr>
          <w:rFonts w:ascii="inherit" w:eastAsia="宋体" w:hAnsi="inherit" w:cs="宋体"/>
          <w:color w:val="770088"/>
          <w:sz w:val="24"/>
          <w:szCs w:val="24"/>
        </w:rPr>
        <w:t>super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receive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line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write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data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D27CB4">
        <w:rPr>
          <w:rFonts w:ascii="inherit" w:eastAsia="宋体" w:hAnsi="inherit" w:cs="宋体"/>
          <w:color w:val="116644"/>
          <w:sz w:val="24"/>
          <w:szCs w:val="24"/>
        </w:rPr>
        <w:t>0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data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length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D27CB4">
        <w:rPr>
          <w:rFonts w:ascii="inherit" w:eastAsia="宋体" w:hAnsi="inherit" w:cs="宋体"/>
          <w:color w:val="AA5500"/>
          <w:sz w:val="24"/>
          <w:szCs w:val="24"/>
        </w:rPr>
        <w:t xml:space="preserve">// </w:t>
      </w:r>
      <w:r w:rsidRPr="00D27CB4">
        <w:rPr>
          <w:rFonts w:ascii="inherit" w:eastAsia="宋体" w:hAnsi="inherit" w:cs="宋体"/>
          <w:color w:val="AA5500"/>
          <w:sz w:val="24"/>
          <w:szCs w:val="24"/>
        </w:rPr>
        <w:t>进一步将音频保存到文件中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saveToFile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data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saveToFile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D27CB4">
        <w:rPr>
          <w:rFonts w:ascii="inherit" w:eastAsia="宋体" w:hAnsi="inherit" w:cs="宋体"/>
          <w:color w:val="008855"/>
          <w:sz w:val="24"/>
          <w:szCs w:val="24"/>
        </w:rPr>
        <w:t>byte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[] 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data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System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out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print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HexBin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encode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data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));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start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if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981A1A"/>
          <w:sz w:val="24"/>
          <w:szCs w:val="24"/>
        </w:rPr>
        <w:t>==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221199"/>
          <w:sz w:val="24"/>
          <w:szCs w:val="24"/>
        </w:rPr>
        <w:t>null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981A1A"/>
          <w:sz w:val="24"/>
          <w:szCs w:val="24"/>
        </w:rPr>
        <w:t>||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981A1A"/>
          <w:sz w:val="24"/>
          <w:szCs w:val="24"/>
        </w:rPr>
        <w:t>!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isAlive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()) {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this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line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start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isStart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221199"/>
          <w:sz w:val="24"/>
          <w:szCs w:val="24"/>
        </w:rPr>
        <w:t>true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contact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start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D27CB4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stop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thread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interrupt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line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stop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D27CB4">
        <w:rPr>
          <w:rFonts w:ascii="inherit" w:eastAsia="宋体" w:hAnsi="inherit" w:cs="宋体"/>
          <w:color w:val="000000"/>
          <w:sz w:val="24"/>
          <w:szCs w:val="24"/>
        </w:rPr>
        <w:t>isStart</w:t>
      </w:r>
      <w:proofErr w:type="spellEnd"/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D27CB4">
        <w:rPr>
          <w:rFonts w:ascii="inherit" w:eastAsia="宋体" w:hAnsi="inherit" w:cs="宋体"/>
          <w:color w:val="221199"/>
          <w:sz w:val="24"/>
          <w:szCs w:val="24"/>
        </w:rPr>
        <w:t>false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D27CB4">
        <w:rPr>
          <w:rFonts w:ascii="inherit" w:eastAsia="宋体" w:hAnsi="inherit" w:cs="宋体"/>
          <w:color w:val="000000"/>
          <w:sz w:val="24"/>
          <w:szCs w:val="24"/>
        </w:rPr>
        <w:t>close</w:t>
      </w:r>
      <w:r w:rsidRPr="00D27CB4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lastRenderedPageBreak/>
        <w:t xml:space="preserve">    }</w:t>
      </w:r>
    </w:p>
    <w:p w:rsidR="00D27CB4" w:rsidRPr="00D27CB4" w:rsidRDefault="00D27CB4" w:rsidP="00D27C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D27CB4">
        <w:rPr>
          <w:rFonts w:ascii="inherit" w:eastAsia="宋体" w:hAnsi="inherit" w:cs="宋体"/>
          <w:color w:val="333333"/>
          <w:sz w:val="24"/>
          <w:szCs w:val="24"/>
        </w:rPr>
        <w:t>}</w:t>
      </w:r>
    </w:p>
    <w:p w:rsidR="00F46FC4" w:rsidRPr="00F46FC4" w:rsidRDefault="00D27CB4" w:rsidP="00F46FC4">
      <w:pPr>
        <w:pStyle w:val="30"/>
      </w:pPr>
      <w:r w:rsidRPr="00D27CB4">
        <w:rPr>
          <w:rFonts w:ascii="Arial" w:hAnsi="Arial" w:cs="Arial"/>
        </w:rPr>
        <w:t>​</w:t>
      </w:r>
      <w:r>
        <w:rPr>
          <w:rFonts w:hint="eastAsia"/>
        </w:rPr>
        <w:t>语音</w:t>
      </w:r>
      <w:r w:rsidR="00F46FC4">
        <w:rPr>
          <w:rFonts w:hint="eastAsia"/>
        </w:rPr>
        <w:t>发送</w:t>
      </w:r>
      <w:r>
        <w:rPr>
          <w:rFonts w:hint="eastAsia"/>
        </w:rPr>
        <w:t>底部类</w:t>
      </w:r>
      <w:r w:rsidR="00F46FC4">
        <w:rPr>
          <w:rFonts w:hint="eastAsia"/>
        </w:rPr>
        <w:t>UDPSender</w:t>
      </w:r>
      <w:r w:rsidR="00F46FC4">
        <w:t>.java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770088"/>
          <w:sz w:val="24"/>
          <w:szCs w:val="24"/>
        </w:rPr>
        <w:t>package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F46FC4">
        <w:rPr>
          <w:rFonts w:ascii="inherit" w:eastAsia="宋体" w:hAnsi="inherit" w:cs="宋体"/>
          <w:color w:val="0000FF"/>
          <w:sz w:val="24"/>
          <w:szCs w:val="24"/>
        </w:rPr>
        <w:t>backEnd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java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io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IOException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java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net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DatagramPacket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java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net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DatagramSocket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770088"/>
          <w:sz w:val="24"/>
          <w:szCs w:val="24"/>
        </w:rPr>
        <w:t>import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java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net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InetAddress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770088"/>
          <w:sz w:val="24"/>
          <w:szCs w:val="24"/>
        </w:rPr>
        <w:t>class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F46FC4">
        <w:rPr>
          <w:rFonts w:ascii="inherit" w:eastAsia="宋体" w:hAnsi="inherit" w:cs="宋体"/>
          <w:color w:val="0000FF"/>
          <w:sz w:val="24"/>
          <w:szCs w:val="24"/>
        </w:rPr>
        <w:t>UDPSender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F46FC4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F46FC4">
        <w:rPr>
          <w:rFonts w:ascii="inherit" w:eastAsia="宋体" w:hAnsi="inherit" w:cs="宋体"/>
          <w:color w:val="770088"/>
          <w:sz w:val="24"/>
          <w:szCs w:val="24"/>
        </w:rPr>
        <w:t>final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DatagramPacket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dgp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F46FC4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DatagramSocket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s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F46FC4">
        <w:rPr>
          <w:rFonts w:ascii="inherit" w:eastAsia="宋体" w:hAnsi="inherit" w:cs="宋体"/>
          <w:color w:val="770088"/>
          <w:sz w:val="24"/>
          <w:szCs w:val="24"/>
        </w:rPr>
        <w:t>private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InetAddress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group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UDPSender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F46FC4">
        <w:rPr>
          <w:rFonts w:ascii="inherit" w:eastAsia="宋体" w:hAnsi="inherit" w:cs="宋体"/>
          <w:color w:val="008855"/>
          <w:sz w:val="24"/>
          <w:szCs w:val="24"/>
        </w:rPr>
        <w:t>String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groupAddress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proofErr w:type="spellStart"/>
      <w:r w:rsidRPr="00F46FC4">
        <w:rPr>
          <w:rFonts w:ascii="inherit" w:eastAsia="宋体" w:hAnsi="inherit" w:cs="宋体"/>
          <w:color w:val="008855"/>
          <w:sz w:val="24"/>
          <w:szCs w:val="24"/>
        </w:rPr>
        <w:t>int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port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F46FC4">
        <w:rPr>
          <w:rFonts w:ascii="inherit" w:eastAsia="宋体" w:hAnsi="inherit" w:cs="宋体"/>
          <w:color w:val="770088"/>
          <w:sz w:val="24"/>
          <w:szCs w:val="24"/>
        </w:rPr>
        <w:t>try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s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F46FC4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F46FC4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DatagramSocket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group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F46FC4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InetAddress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getByName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groupAddress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     } </w:t>
      </w:r>
      <w:r w:rsidRPr="00F46FC4">
        <w:rPr>
          <w:rFonts w:ascii="inherit" w:eastAsia="宋体" w:hAnsi="inherit" w:cs="宋体"/>
          <w:color w:val="770088"/>
          <w:sz w:val="24"/>
          <w:szCs w:val="24"/>
        </w:rPr>
        <w:t>catch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IOException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printStackTrace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dgp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F46FC4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F46FC4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DatagramPacket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F46FC4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F46FC4">
        <w:rPr>
          <w:rFonts w:ascii="inherit" w:eastAsia="宋体" w:hAnsi="inherit" w:cs="宋体"/>
          <w:color w:val="008855"/>
          <w:sz w:val="24"/>
          <w:szCs w:val="24"/>
        </w:rPr>
        <w:t>byte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[</w:t>
      </w:r>
      <w:r w:rsidRPr="00F46FC4">
        <w:rPr>
          <w:rFonts w:ascii="inherit" w:eastAsia="宋体" w:hAnsi="inherit" w:cs="宋体"/>
          <w:color w:val="116644"/>
          <w:sz w:val="24"/>
          <w:szCs w:val="24"/>
        </w:rPr>
        <w:t>0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], </w:t>
      </w:r>
      <w:r w:rsidRPr="00F46FC4">
        <w:rPr>
          <w:rFonts w:ascii="inherit" w:eastAsia="宋体" w:hAnsi="inherit" w:cs="宋体"/>
          <w:color w:val="116644"/>
          <w:sz w:val="24"/>
          <w:szCs w:val="24"/>
        </w:rPr>
        <w:t>0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group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port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F46FC4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F46FC4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close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F46FC4">
        <w:rPr>
          <w:rFonts w:ascii="inherit" w:eastAsia="宋体" w:hAnsi="inherit" w:cs="宋体"/>
          <w:color w:val="770088"/>
          <w:sz w:val="24"/>
          <w:szCs w:val="24"/>
        </w:rPr>
        <w:t>if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s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F46FC4">
        <w:rPr>
          <w:rFonts w:ascii="inherit" w:eastAsia="宋体" w:hAnsi="inherit" w:cs="宋体"/>
          <w:color w:val="981A1A"/>
          <w:sz w:val="24"/>
          <w:szCs w:val="24"/>
        </w:rPr>
        <w:t>!=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F46FC4">
        <w:rPr>
          <w:rFonts w:ascii="inherit" w:eastAsia="宋体" w:hAnsi="inherit" w:cs="宋体"/>
          <w:color w:val="221199"/>
          <w:sz w:val="24"/>
          <w:szCs w:val="24"/>
        </w:rPr>
        <w:t>null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s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close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 </w:t>
      </w:r>
      <w:r w:rsidRPr="00F46FC4">
        <w:rPr>
          <w:rFonts w:ascii="inherit" w:eastAsia="宋体" w:hAnsi="inherit" w:cs="宋体"/>
          <w:color w:val="008855"/>
          <w:sz w:val="24"/>
          <w:szCs w:val="24"/>
        </w:rPr>
        <w:t>void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send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F46FC4">
        <w:rPr>
          <w:rFonts w:ascii="inherit" w:eastAsia="宋体" w:hAnsi="inherit" w:cs="宋体"/>
          <w:color w:val="008855"/>
          <w:sz w:val="24"/>
          <w:szCs w:val="24"/>
        </w:rPr>
        <w:t>byte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[] 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buffer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dgp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setData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buffer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dgp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setLength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buffer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length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F46FC4">
        <w:rPr>
          <w:rFonts w:ascii="inherit" w:eastAsia="宋体" w:hAnsi="inherit" w:cs="宋体"/>
          <w:color w:val="770088"/>
          <w:sz w:val="24"/>
          <w:szCs w:val="24"/>
        </w:rPr>
        <w:t>try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s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send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dgp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     } </w:t>
      </w:r>
      <w:r w:rsidRPr="00F46FC4">
        <w:rPr>
          <w:rFonts w:ascii="inherit" w:eastAsia="宋体" w:hAnsi="inherit" w:cs="宋体"/>
          <w:color w:val="770088"/>
          <w:sz w:val="24"/>
          <w:szCs w:val="24"/>
        </w:rPr>
        <w:t>catch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IOException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F46FC4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F46FC4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F46FC4">
        <w:rPr>
          <w:rFonts w:ascii="inherit" w:eastAsia="宋体" w:hAnsi="inherit" w:cs="宋体"/>
          <w:color w:val="000000"/>
          <w:sz w:val="24"/>
          <w:szCs w:val="24"/>
        </w:rPr>
        <w:t>printStackTrace</w:t>
      </w:r>
      <w:proofErr w:type="spellEnd"/>
      <w:r w:rsidRPr="00F46FC4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>}</w:t>
      </w:r>
    </w:p>
    <w:p w:rsidR="00F46FC4" w:rsidRPr="00F46FC4" w:rsidRDefault="00F46FC4" w:rsidP="00F4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F46FC4">
        <w:rPr>
          <w:rFonts w:ascii="inherit" w:eastAsia="宋体" w:hAnsi="inherit" w:cs="宋体"/>
          <w:color w:val="333333"/>
          <w:sz w:val="24"/>
          <w:szCs w:val="24"/>
        </w:rPr>
        <w:t>​</w:t>
      </w:r>
    </w:p>
    <w:p w:rsidR="00AD1EC0" w:rsidRPr="005E5546" w:rsidRDefault="00AD1EC0" w:rsidP="005E5546">
      <w:pPr>
        <w:rPr>
          <w:rFonts w:hint="eastAsia"/>
        </w:rPr>
      </w:pPr>
    </w:p>
    <w:p w:rsidR="00FD7DA3" w:rsidRDefault="00FD7DA3" w:rsidP="00FD7DA3">
      <w:pPr>
        <w:pStyle w:val="10"/>
      </w:pPr>
      <w:r w:rsidRPr="00FD7DA3">
        <w:rPr>
          <w:rFonts w:hint="eastAsia"/>
        </w:rPr>
        <w:lastRenderedPageBreak/>
        <w:t>实验结果</w:t>
      </w:r>
      <w:r w:rsidRPr="00FD7DA3">
        <w:rPr>
          <w:rFonts w:hint="eastAsia"/>
        </w:rPr>
        <w:t xml:space="preserve"> </w:t>
      </w:r>
    </w:p>
    <w:p w:rsidR="002074F7" w:rsidRPr="002074F7" w:rsidRDefault="002074F7" w:rsidP="002074F7">
      <w:pPr>
        <w:pStyle w:val="20"/>
      </w:pPr>
      <w:r>
        <w:rPr>
          <w:rFonts w:hint="eastAsia"/>
        </w:rPr>
        <w:t>系统初始界面</w:t>
      </w:r>
      <w:r w:rsidR="0068175C">
        <w:rPr>
          <w:rFonts w:hint="eastAsia"/>
        </w:rPr>
        <w:t>，没有连接的情况时下面的按钮都是不能按的</w:t>
      </w:r>
    </w:p>
    <w:p w:rsidR="002074F7" w:rsidRDefault="00AD1EC0" w:rsidP="002074F7">
      <w:pPr>
        <w:jc w:val="center"/>
      </w:pPr>
      <w:r>
        <w:rPr>
          <w:noProof/>
        </w:rPr>
        <w:drawing>
          <wp:inline distT="0" distB="0" distL="0" distR="0" wp14:anchorId="6CF87A52" wp14:editId="3F730090">
            <wp:extent cx="2857143" cy="5714286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5C" w:rsidRDefault="0068175C">
      <w:r>
        <w:br w:type="page"/>
      </w:r>
    </w:p>
    <w:p w:rsidR="002074F7" w:rsidRDefault="002074F7" w:rsidP="002074F7">
      <w:pPr>
        <w:pStyle w:val="20"/>
      </w:pPr>
      <w:r>
        <w:rPr>
          <w:rFonts w:hint="eastAsia"/>
        </w:rPr>
        <w:lastRenderedPageBreak/>
        <w:t>点击“连接”，输入</w:t>
      </w:r>
      <w:r>
        <w:rPr>
          <w:rFonts w:hint="eastAsia"/>
        </w:rPr>
        <w:t>IP</w:t>
      </w:r>
      <w:r>
        <w:rPr>
          <w:rFonts w:hint="eastAsia"/>
        </w:rPr>
        <w:t>地址和端口：</w:t>
      </w:r>
    </w:p>
    <w:p w:rsidR="00AD1EC0" w:rsidRDefault="00BA7C16" w:rsidP="00E74A9E">
      <w:pPr>
        <w:jc w:val="center"/>
      </w:pPr>
      <w:r>
        <w:rPr>
          <w:noProof/>
        </w:rPr>
        <w:drawing>
          <wp:inline distT="0" distB="0" distL="0" distR="0" wp14:anchorId="1BB9D9DA" wp14:editId="605C61E7">
            <wp:extent cx="2857143" cy="5714286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5C" w:rsidRDefault="0068175C">
      <w:r>
        <w:br w:type="page"/>
      </w:r>
    </w:p>
    <w:p w:rsidR="004C6B47" w:rsidRDefault="004C6B47" w:rsidP="004C6B47">
      <w:pPr>
        <w:pStyle w:val="20"/>
      </w:pPr>
      <w:r>
        <w:rPr>
          <w:rFonts w:hint="eastAsia"/>
        </w:rPr>
        <w:lastRenderedPageBreak/>
        <w:t>输入不合法的</w:t>
      </w:r>
      <w:r>
        <w:rPr>
          <w:rFonts w:hint="eastAsia"/>
        </w:rPr>
        <w:t>IP</w:t>
      </w:r>
      <w:r>
        <w:rPr>
          <w:rFonts w:hint="eastAsia"/>
        </w:rPr>
        <w:t>地址或者端口</w:t>
      </w:r>
    </w:p>
    <w:p w:rsidR="00BA7C16" w:rsidRDefault="00BA7C16" w:rsidP="00E74A9E">
      <w:pPr>
        <w:jc w:val="center"/>
      </w:pPr>
      <w:r>
        <w:rPr>
          <w:noProof/>
        </w:rPr>
        <w:drawing>
          <wp:inline distT="0" distB="0" distL="0" distR="0" wp14:anchorId="3C0412A7" wp14:editId="1F5A7F63">
            <wp:extent cx="2857143" cy="5714286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5C" w:rsidRDefault="0068175C">
      <w:r>
        <w:br w:type="page"/>
      </w:r>
    </w:p>
    <w:p w:rsidR="004C6B47" w:rsidRDefault="004C6B47" w:rsidP="004C6B47">
      <w:pPr>
        <w:pStyle w:val="20"/>
      </w:pPr>
      <w:r>
        <w:rPr>
          <w:rFonts w:hint="eastAsia"/>
        </w:rPr>
        <w:lastRenderedPageBreak/>
        <w:t>连接成功界面</w:t>
      </w:r>
      <w:r w:rsidR="0068175C">
        <w:rPr>
          <w:rFonts w:hint="eastAsia"/>
        </w:rPr>
        <w:t>，连接成功之后才可以进行语音通信</w:t>
      </w:r>
    </w:p>
    <w:p w:rsidR="00BA7C16" w:rsidRDefault="00BA7C16" w:rsidP="00E74A9E">
      <w:pPr>
        <w:jc w:val="center"/>
      </w:pPr>
      <w:r>
        <w:rPr>
          <w:noProof/>
        </w:rPr>
        <w:drawing>
          <wp:inline distT="0" distB="0" distL="0" distR="0" wp14:anchorId="0A93FC51" wp14:editId="28767269">
            <wp:extent cx="2857143" cy="5714286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5C" w:rsidRDefault="0068175C">
      <w:r>
        <w:br w:type="page"/>
      </w:r>
    </w:p>
    <w:p w:rsidR="004C6B47" w:rsidRDefault="004C6B47" w:rsidP="004C6B47">
      <w:pPr>
        <w:pStyle w:val="20"/>
      </w:pPr>
      <w:r>
        <w:rPr>
          <w:rFonts w:hint="eastAsia"/>
        </w:rPr>
        <w:lastRenderedPageBreak/>
        <w:t>连接之后</w:t>
      </w:r>
      <w:r w:rsidR="005447B4">
        <w:rPr>
          <w:rFonts w:hint="eastAsia"/>
        </w:rPr>
        <w:t>客户端之间</w:t>
      </w:r>
      <w:r w:rsidR="00172C97">
        <w:rPr>
          <w:rFonts w:hint="eastAsia"/>
        </w:rPr>
        <w:t>就可以</w:t>
      </w:r>
      <w:r w:rsidR="005447B4">
        <w:rPr>
          <w:rFonts w:hint="eastAsia"/>
        </w:rPr>
        <w:t>通信了</w:t>
      </w:r>
      <w:r w:rsidR="0068175C">
        <w:rPr>
          <w:rFonts w:hint="eastAsia"/>
        </w:rPr>
        <w:t>，只有输入区有文字才能</w:t>
      </w:r>
      <w:r w:rsidR="00172C97">
        <w:rPr>
          <w:rFonts w:hint="eastAsia"/>
        </w:rPr>
        <w:t>使用发送按键</w:t>
      </w:r>
    </w:p>
    <w:p w:rsidR="00BA7C16" w:rsidRDefault="00BA7C16" w:rsidP="00E74A9E">
      <w:pPr>
        <w:jc w:val="center"/>
      </w:pPr>
      <w:r>
        <w:rPr>
          <w:noProof/>
        </w:rPr>
        <w:drawing>
          <wp:inline distT="0" distB="0" distL="0" distR="0" wp14:anchorId="4D41F897" wp14:editId="0224C8C3">
            <wp:extent cx="5619048" cy="5714286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5C" w:rsidRDefault="0068175C">
      <w:r>
        <w:br w:type="page"/>
      </w:r>
    </w:p>
    <w:p w:rsidR="005447B4" w:rsidRDefault="005447B4" w:rsidP="005447B4">
      <w:pPr>
        <w:pStyle w:val="20"/>
      </w:pPr>
      <w:r>
        <w:rPr>
          <w:rFonts w:hint="eastAsia"/>
        </w:rPr>
        <w:lastRenderedPageBreak/>
        <w:t>另一客户端返回信息</w:t>
      </w:r>
    </w:p>
    <w:p w:rsidR="00BA7C16" w:rsidRDefault="00BA7C16" w:rsidP="00E74A9E">
      <w:pPr>
        <w:jc w:val="center"/>
      </w:pPr>
      <w:r>
        <w:rPr>
          <w:noProof/>
        </w:rPr>
        <w:drawing>
          <wp:inline distT="0" distB="0" distL="0" distR="0" wp14:anchorId="38D9995A" wp14:editId="77FB480E">
            <wp:extent cx="5657143" cy="5714286"/>
            <wp:effectExtent l="0" t="0" r="12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5C" w:rsidRDefault="0068175C">
      <w:pPr>
        <w:rPr>
          <w:rFonts w:asciiTheme="majorHAnsi" w:hAnsiTheme="majorHAnsi" w:cstheme="majorBidi"/>
          <w:color w:val="438086" w:themeColor="accent2"/>
          <w:sz w:val="28"/>
          <w:szCs w:val="28"/>
        </w:rPr>
      </w:pPr>
      <w:r>
        <w:br w:type="page"/>
      </w:r>
    </w:p>
    <w:p w:rsidR="005447B4" w:rsidRPr="005447B4" w:rsidRDefault="005447B4" w:rsidP="005447B4">
      <w:pPr>
        <w:pStyle w:val="20"/>
      </w:pPr>
      <w:r>
        <w:rPr>
          <w:rFonts w:hint="eastAsia"/>
        </w:rPr>
        <w:lastRenderedPageBreak/>
        <w:t>发起语音通话</w:t>
      </w:r>
    </w:p>
    <w:p w:rsidR="00BA7C16" w:rsidRDefault="00BA7C16" w:rsidP="00E74A9E">
      <w:pPr>
        <w:jc w:val="center"/>
      </w:pPr>
      <w:r>
        <w:rPr>
          <w:noProof/>
        </w:rPr>
        <w:drawing>
          <wp:inline distT="0" distB="0" distL="0" distR="0" wp14:anchorId="4F731722" wp14:editId="27A5FF41">
            <wp:extent cx="2857143" cy="5714286"/>
            <wp:effectExtent l="0" t="0" r="6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5C" w:rsidRDefault="0068175C">
      <w:pPr>
        <w:rPr>
          <w:rFonts w:asciiTheme="majorHAnsi" w:hAnsiTheme="majorHAnsi" w:cstheme="majorBidi"/>
          <w:color w:val="438086" w:themeColor="accent2"/>
          <w:sz w:val="28"/>
          <w:szCs w:val="28"/>
        </w:rPr>
      </w:pPr>
      <w:r>
        <w:br w:type="page"/>
      </w:r>
    </w:p>
    <w:p w:rsidR="00E17741" w:rsidRDefault="00E17741" w:rsidP="00E17741">
      <w:pPr>
        <w:pStyle w:val="20"/>
      </w:pPr>
      <w:r>
        <w:rPr>
          <w:rFonts w:hint="eastAsia"/>
        </w:rPr>
        <w:lastRenderedPageBreak/>
        <w:t>断开连接</w:t>
      </w:r>
      <w:r w:rsidR="00490354">
        <w:rPr>
          <w:rFonts w:hint="eastAsia"/>
        </w:rPr>
        <w:t>，按键都变成不可用</w:t>
      </w:r>
    </w:p>
    <w:p w:rsidR="00490354" w:rsidRDefault="002074F7" w:rsidP="00E74A9E">
      <w:pPr>
        <w:jc w:val="center"/>
      </w:pPr>
      <w:r>
        <w:rPr>
          <w:noProof/>
        </w:rPr>
        <w:drawing>
          <wp:inline distT="0" distB="0" distL="0" distR="0" wp14:anchorId="734E2923" wp14:editId="343CCDE6">
            <wp:extent cx="2857143" cy="5714286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F7" w:rsidRPr="00FD7DA3" w:rsidRDefault="00490354" w:rsidP="00490354">
      <w:pPr>
        <w:rPr>
          <w:rFonts w:hint="eastAsia"/>
        </w:rPr>
      </w:pPr>
      <w:r>
        <w:br w:type="page"/>
      </w:r>
    </w:p>
    <w:p w:rsidR="003D418E" w:rsidRPr="003D418E" w:rsidRDefault="00FD7DA3" w:rsidP="003D418E">
      <w:pPr>
        <w:pStyle w:val="10"/>
      </w:pPr>
      <w:r w:rsidRPr="00FD7DA3">
        <w:rPr>
          <w:rFonts w:hint="eastAsia"/>
        </w:rPr>
        <w:lastRenderedPageBreak/>
        <w:t>讨论和分析</w:t>
      </w:r>
    </w:p>
    <w:p w:rsidR="00D86B18" w:rsidRPr="003D418E" w:rsidRDefault="003D418E" w:rsidP="003D41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Microsoft YaHei UI" w:hAnsi="Microsoft YaHei UI" w:hint="eastAsia"/>
        </w:rPr>
        <w:t>为了避免抛出异常，必须保持输入的IP和端口合法，所以使用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input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matches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3D418E">
        <w:rPr>
          <w:rFonts w:ascii="inherit" w:eastAsia="宋体" w:hAnsi="inherit" w:cs="宋体"/>
          <w:color w:val="AA1111"/>
          <w:sz w:val="24"/>
          <w:szCs w:val="24"/>
        </w:rPr>
        <w:t>"^(\\d{1,3}\\.) {3}\\d{1,3}:\\d{1,10}$"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)</w:t>
      </w:r>
      <w:r w:rsidR="00FB25C4">
        <w:rPr>
          <w:rFonts w:ascii="Microsoft YaHei UI" w:hAnsi="Microsoft YaHei UI" w:hint="eastAsia"/>
        </w:rPr>
        <w:t>来检查是否是合法的输入格式。</w:t>
      </w:r>
    </w:p>
    <w:p w:rsidR="003D418E" w:rsidRPr="003D418E" w:rsidRDefault="00FB25C4" w:rsidP="003D418E">
      <w:pPr>
        <w:rPr>
          <w:rFonts w:ascii="Microsoft YaHei UI" w:hAnsi="Microsoft YaHei UI"/>
        </w:rPr>
      </w:pPr>
      <w:r>
        <w:rPr>
          <w:rFonts w:ascii="Microsoft YaHei UI" w:hAnsi="Microsoft YaHei UI"/>
        </w:rPr>
        <w:tab/>
      </w:r>
      <w:r>
        <w:rPr>
          <w:rFonts w:ascii="Microsoft YaHei UI" w:hAnsi="Microsoft YaHei UI" w:hint="eastAsia"/>
        </w:rPr>
        <w:t>每个客户端都包含一个Socket和一个</w:t>
      </w:r>
      <w:proofErr w:type="spellStart"/>
      <w:r>
        <w:rPr>
          <w:rFonts w:ascii="Microsoft YaHei UI" w:hAnsi="Microsoft YaHei UI" w:hint="eastAsia"/>
        </w:rPr>
        <w:t>SocketServer</w:t>
      </w:r>
      <w:proofErr w:type="spellEnd"/>
      <w:r>
        <w:rPr>
          <w:rFonts w:ascii="Microsoft YaHei UI" w:hAnsi="Microsoft YaHei UI" w:hint="eastAsia"/>
        </w:rPr>
        <w:t>，即每个客户端都包含了客户端和服务端的功能，连接首先尝试目标IP有没有开启服务端，自己首先作为客户端进行尝试连接，若触发了Timeout事件，即目标IP没有服务端，则自身开启服务端变成服务端模式，等待其他的客户端来连接。做到了P2P的TCP通信。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TextMessageSender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3D418E">
        <w:rPr>
          <w:rFonts w:ascii="inherit" w:eastAsia="宋体" w:hAnsi="inherit" w:cs="宋体"/>
          <w:color w:val="008855"/>
          <w:sz w:val="24"/>
          <w:szCs w:val="24"/>
        </w:rPr>
        <w:t>String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host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) </w:t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throws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IOException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3D418E">
        <w:rPr>
          <w:rFonts w:ascii="inherit" w:eastAsia="宋体" w:hAnsi="inherit" w:cs="宋体"/>
          <w:color w:val="008855"/>
          <w:sz w:val="24"/>
          <w:szCs w:val="24"/>
        </w:rPr>
        <w:t>int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index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host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indexOf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3D418E">
        <w:rPr>
          <w:rFonts w:ascii="inherit" w:eastAsia="宋体" w:hAnsi="inherit" w:cs="宋体"/>
          <w:color w:val="AA1111"/>
          <w:sz w:val="24"/>
          <w:szCs w:val="24"/>
        </w:rPr>
        <w:t>':'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sendSocket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Socket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host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substring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3D418E">
        <w:rPr>
          <w:rFonts w:ascii="inherit" w:eastAsia="宋体" w:hAnsi="inherit" w:cs="宋体"/>
          <w:color w:val="116644"/>
          <w:sz w:val="24"/>
          <w:szCs w:val="24"/>
        </w:rPr>
        <w:t>0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index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), 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>
        <w:rPr>
          <w:rFonts w:ascii="inherit" w:eastAsia="宋体" w:hAnsi="inherit" w:cs="宋体"/>
          <w:color w:val="333333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sz w:val="24"/>
          <w:szCs w:val="24"/>
        </w:rPr>
        <w:tab/>
      </w:r>
      <w:proofErr w:type="spellStart"/>
      <w:r w:rsidRPr="003D418E">
        <w:rPr>
          <w:rFonts w:ascii="inherit" w:eastAsia="宋体" w:hAnsi="inherit" w:cs="宋体"/>
          <w:color w:val="008855"/>
          <w:sz w:val="24"/>
          <w:szCs w:val="24"/>
        </w:rPr>
        <w:t>Integer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valueOf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host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substring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index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981A1A"/>
          <w:sz w:val="24"/>
          <w:szCs w:val="24"/>
        </w:rPr>
        <w:t>+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116644"/>
          <w:sz w:val="24"/>
          <w:szCs w:val="24"/>
        </w:rPr>
        <w:t>1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)));</w:t>
      </w:r>
    </w:p>
    <w:p w:rsid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bufferedReader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BufferedReader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>
        <w:rPr>
          <w:rFonts w:ascii="inherit" w:eastAsia="宋体" w:hAnsi="inherit" w:cs="宋体"/>
          <w:color w:val="333333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sz w:val="24"/>
          <w:szCs w:val="24"/>
        </w:rPr>
        <w:tab/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InputStreamReader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sendSocket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getInputStream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()));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write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PrintWriter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sendSocket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getOutputStream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());</w:t>
      </w:r>
    </w:p>
    <w:p w:rsidR="003D418E" w:rsidRDefault="003D418E" w:rsidP="003D41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>}</w:t>
      </w:r>
    </w:p>
    <w:p w:rsidR="003D418E" w:rsidRPr="003D418E" w:rsidRDefault="003D418E" w:rsidP="003D41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00"/>
        <w:rPr>
          <w:rFonts w:ascii="Microsoft YaHei UI" w:hAnsi="Microsoft YaHei UI" w:hint="eastAsia"/>
        </w:rPr>
      </w:pPr>
      <w:r w:rsidRPr="003D418E">
        <w:rPr>
          <w:rFonts w:ascii="Microsoft YaHei UI" w:hAnsi="Microsoft YaHei UI" w:hint="eastAsia"/>
        </w:rPr>
        <w:t>这一段建立了文字发送的Socket客户端，而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770088"/>
          <w:sz w:val="24"/>
          <w:szCs w:val="24"/>
        </w:rPr>
        <w:t>public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TextMessageReceiver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() {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try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serverSocket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ServerSocket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3D418E">
        <w:rPr>
          <w:rFonts w:ascii="inherit" w:eastAsia="宋体" w:hAnsi="inherit" w:cs="宋体"/>
          <w:color w:val="116644"/>
          <w:sz w:val="24"/>
          <w:szCs w:val="24"/>
        </w:rPr>
        <w:t>9527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System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out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println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3D418E">
        <w:rPr>
          <w:rFonts w:ascii="inherit" w:eastAsia="宋体" w:hAnsi="inherit" w:cs="宋体"/>
          <w:color w:val="AA1111"/>
          <w:sz w:val="24"/>
          <w:szCs w:val="24"/>
        </w:rPr>
        <w:t>"TCP 9527"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getSocket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serverSocket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accept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bufferedReader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BufferedReader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>
        <w:rPr>
          <w:rFonts w:ascii="inherit" w:eastAsia="宋体" w:hAnsi="inherit" w:cs="宋体"/>
          <w:color w:val="333333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sz w:val="24"/>
          <w:szCs w:val="24"/>
        </w:rPr>
        <w:tab/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InputStreamReader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getSocket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getInputStream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()));</w:t>
      </w:r>
    </w:p>
    <w:p w:rsid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bufferedWriter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BufferedWriter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>
        <w:rPr>
          <w:rFonts w:ascii="inherit" w:eastAsia="宋体" w:hAnsi="inherit" w:cs="宋体"/>
          <w:color w:val="333333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sz w:val="24"/>
          <w:szCs w:val="24"/>
        </w:rPr>
        <w:tab/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OutputStreamWriter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getSocket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getOutputStream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()));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 } </w:t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catch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IOException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printStackTrace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3D418E" w:rsidRPr="003D418E" w:rsidRDefault="003D418E" w:rsidP="003D418E"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宋体" w:hAnsi="inherit" w:cs="宋体"/>
          <w:color w:val="333333"/>
          <w:sz w:val="24"/>
          <w:szCs w:val="24"/>
        </w:rPr>
      </w:pPr>
      <w:r>
        <w:rPr>
          <w:rFonts w:ascii="inherit" w:eastAsia="宋体" w:hAnsi="inherit" w:cs="宋体"/>
          <w:color w:val="333333"/>
          <w:sz w:val="24"/>
          <w:szCs w:val="24"/>
        </w:rPr>
        <w:tab/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}</w:t>
      </w:r>
    </w:p>
    <w:p w:rsidR="003D418E" w:rsidRDefault="003D418E" w:rsidP="003D41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00"/>
        <w:rPr>
          <w:rFonts w:ascii="Microsoft YaHei UI" w:hAnsi="Microsoft YaHei UI"/>
        </w:rPr>
      </w:pPr>
      <w:r w:rsidRPr="003D418E">
        <w:rPr>
          <w:rFonts w:ascii="Microsoft YaHei UI" w:hAnsi="Microsoft YaHei UI" w:hint="eastAsia"/>
        </w:rPr>
        <w:t>则建立了文字接收的Socket服务端。</w:t>
      </w:r>
    </w:p>
    <w:p w:rsidR="003D418E" w:rsidRPr="003D418E" w:rsidRDefault="003D418E" w:rsidP="003D41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00"/>
        <w:rPr>
          <w:rFonts w:ascii="Microsoft YaHei UI" w:hAnsi="Microsoft YaHei UI" w:hint="eastAsia"/>
        </w:rPr>
      </w:pPr>
      <w:r>
        <w:rPr>
          <w:rFonts w:ascii="Microsoft YaHei UI" w:hAnsi="Microsoft YaHei UI" w:hint="eastAsia"/>
        </w:rPr>
        <w:t>同理，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UDPReceiver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3D418E">
        <w:rPr>
          <w:rFonts w:ascii="inherit" w:eastAsia="宋体" w:hAnsi="inherit" w:cs="宋体"/>
          <w:color w:val="008855"/>
          <w:sz w:val="24"/>
          <w:szCs w:val="24"/>
        </w:rPr>
        <w:t>String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groupAddress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proofErr w:type="spellStart"/>
      <w:r w:rsidRPr="003D418E">
        <w:rPr>
          <w:rFonts w:ascii="inherit" w:eastAsia="宋体" w:hAnsi="inherit" w:cs="宋体"/>
          <w:color w:val="008855"/>
          <w:sz w:val="24"/>
          <w:szCs w:val="24"/>
        </w:rPr>
        <w:t>int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port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proofErr w:type="spellStart"/>
      <w:r w:rsidRPr="003D418E">
        <w:rPr>
          <w:rFonts w:ascii="inherit" w:eastAsia="宋体" w:hAnsi="inherit" w:cs="宋体"/>
          <w:color w:val="008855"/>
          <w:sz w:val="24"/>
          <w:szCs w:val="24"/>
        </w:rPr>
        <w:t>int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bufferSize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try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s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MulticastSocket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port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group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InetAddress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getByName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groupAddress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       } </w:t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catch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IOException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printStackTrace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buffer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008855"/>
          <w:sz w:val="24"/>
          <w:szCs w:val="24"/>
        </w:rPr>
        <w:t>byte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[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bufferSize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];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dgp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DatagramPacket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buffer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bufferSize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isClose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221199"/>
          <w:sz w:val="24"/>
          <w:szCs w:val="24"/>
        </w:rPr>
        <w:t>false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lastRenderedPageBreak/>
        <w:t xml:space="preserve">        </w:t>
      </w:r>
      <w:proofErr w:type="spellStart"/>
      <w:r w:rsidRPr="003D418E">
        <w:rPr>
          <w:rFonts w:ascii="inherit" w:eastAsia="宋体" w:hAnsi="inherit" w:cs="宋体"/>
          <w:color w:val="770088"/>
          <w:sz w:val="24"/>
          <w:szCs w:val="24"/>
        </w:rPr>
        <w:t>this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port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port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3D418E">
        <w:rPr>
          <w:rFonts w:ascii="inherit" w:eastAsia="宋体" w:hAnsi="inherit" w:cs="宋体"/>
          <w:color w:val="770088"/>
          <w:sz w:val="24"/>
          <w:szCs w:val="24"/>
        </w:rPr>
        <w:t>this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bufferSize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bufferSize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;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300" w:left="600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 }</w:t>
      </w:r>
    </w:p>
    <w:p w:rsidR="003D418E" w:rsidRPr="003D418E" w:rsidRDefault="003D418E" w:rsidP="003D41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00"/>
        <w:rPr>
          <w:rFonts w:ascii="Microsoft YaHei UI" w:hAnsi="Microsoft YaHei UI" w:hint="eastAsia"/>
        </w:rPr>
      </w:pPr>
      <w:r>
        <w:rPr>
          <w:rFonts w:ascii="Microsoft YaHei UI" w:hAnsi="Microsoft YaHei UI"/>
        </w:rPr>
        <w:t xml:space="preserve">      </w:t>
      </w:r>
      <w:r>
        <w:rPr>
          <w:rFonts w:ascii="Microsoft YaHei UI" w:hAnsi="Microsoft YaHei UI" w:hint="eastAsia"/>
        </w:rPr>
        <w:t>和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8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UDPSender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3D418E">
        <w:rPr>
          <w:rFonts w:ascii="inherit" w:eastAsia="宋体" w:hAnsi="inherit" w:cs="宋体"/>
          <w:color w:val="008855"/>
          <w:sz w:val="24"/>
          <w:szCs w:val="24"/>
        </w:rPr>
        <w:t>String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groupAddress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proofErr w:type="spellStart"/>
      <w:r w:rsidRPr="003D418E">
        <w:rPr>
          <w:rFonts w:ascii="inherit" w:eastAsia="宋体" w:hAnsi="inherit" w:cs="宋体"/>
          <w:color w:val="008855"/>
          <w:sz w:val="24"/>
          <w:szCs w:val="24"/>
        </w:rPr>
        <w:t>int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port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8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try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{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8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           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s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DatagramSocket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8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group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InetAddress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getByName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groupAddress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8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 } </w:t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catch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(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IOException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) {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8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    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e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.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printStackTrace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();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8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 }</w:t>
      </w:r>
    </w:p>
    <w:p w:rsid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800"/>
        <w:rPr>
          <w:rFonts w:ascii="inherit" w:eastAsia="宋体" w:hAnsi="inherit" w:cs="宋体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      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dgp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981A1A"/>
          <w:sz w:val="24"/>
          <w:szCs w:val="24"/>
        </w:rPr>
        <w:t>=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proofErr w:type="spellStart"/>
      <w:r w:rsidRPr="003D418E">
        <w:rPr>
          <w:rFonts w:ascii="inherit" w:eastAsia="宋体" w:hAnsi="inherit" w:cs="宋体"/>
          <w:color w:val="000000"/>
          <w:sz w:val="24"/>
          <w:szCs w:val="24"/>
        </w:rPr>
        <w:t>DatagramPacket</w:t>
      </w:r>
      <w:proofErr w:type="spellEnd"/>
      <w:r w:rsidRPr="003D418E">
        <w:rPr>
          <w:rFonts w:ascii="inherit" w:eastAsia="宋体" w:hAnsi="inherit" w:cs="宋体"/>
          <w:color w:val="333333"/>
          <w:sz w:val="24"/>
          <w:szCs w:val="24"/>
        </w:rPr>
        <w:t>(</w:t>
      </w:r>
      <w:r w:rsidRPr="003D418E">
        <w:rPr>
          <w:rFonts w:ascii="inherit" w:eastAsia="宋体" w:hAnsi="inherit" w:cs="宋体"/>
          <w:color w:val="770088"/>
          <w:sz w:val="24"/>
          <w:szCs w:val="24"/>
        </w:rPr>
        <w:t>new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</w:t>
      </w:r>
      <w:r w:rsidRPr="003D418E">
        <w:rPr>
          <w:rFonts w:ascii="inherit" w:eastAsia="宋体" w:hAnsi="inherit" w:cs="宋体"/>
          <w:color w:val="008855"/>
          <w:sz w:val="24"/>
          <w:szCs w:val="24"/>
        </w:rPr>
        <w:t>byte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[</w:t>
      </w:r>
      <w:r w:rsidRPr="003D418E">
        <w:rPr>
          <w:rFonts w:ascii="inherit" w:eastAsia="宋体" w:hAnsi="inherit" w:cs="宋体"/>
          <w:color w:val="116644"/>
          <w:sz w:val="24"/>
          <w:szCs w:val="24"/>
        </w:rPr>
        <w:t>0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], </w:t>
      </w:r>
      <w:r w:rsidRPr="003D418E">
        <w:rPr>
          <w:rFonts w:ascii="inherit" w:eastAsia="宋体" w:hAnsi="inherit" w:cs="宋体"/>
          <w:color w:val="116644"/>
          <w:sz w:val="24"/>
          <w:szCs w:val="24"/>
        </w:rPr>
        <w:t>0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group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, </w:t>
      </w:r>
      <w:r w:rsidRPr="003D418E">
        <w:rPr>
          <w:rFonts w:ascii="inherit" w:eastAsia="宋体" w:hAnsi="inherit" w:cs="宋体"/>
          <w:color w:val="000000"/>
          <w:sz w:val="24"/>
          <w:szCs w:val="24"/>
        </w:rPr>
        <w:t>port</w:t>
      </w:r>
      <w:r w:rsidRPr="003D418E">
        <w:rPr>
          <w:rFonts w:ascii="inherit" w:eastAsia="宋体" w:hAnsi="inherit" w:cs="宋体"/>
          <w:color w:val="333333"/>
          <w:sz w:val="24"/>
          <w:szCs w:val="24"/>
        </w:rPr>
        <w:t>);</w:t>
      </w:r>
    </w:p>
    <w:p w:rsidR="003D418E" w:rsidRPr="003D418E" w:rsidRDefault="003D418E" w:rsidP="003D4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800"/>
        <w:rPr>
          <w:rFonts w:ascii="inherit" w:eastAsia="宋体" w:hAnsi="inherit" w:cs="宋体" w:hint="eastAsia"/>
          <w:color w:val="333333"/>
          <w:sz w:val="24"/>
          <w:szCs w:val="24"/>
        </w:rPr>
      </w:pPr>
      <w:r w:rsidRPr="003D418E">
        <w:rPr>
          <w:rFonts w:ascii="inherit" w:eastAsia="宋体" w:hAnsi="inherit" w:cs="宋体"/>
          <w:color w:val="333333"/>
          <w:sz w:val="24"/>
          <w:szCs w:val="24"/>
        </w:rPr>
        <w:t xml:space="preserve"> }</w:t>
      </w:r>
    </w:p>
    <w:p w:rsidR="003D418E" w:rsidRPr="003D418E" w:rsidRDefault="003D418E" w:rsidP="003D418E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00"/>
        <w:rPr>
          <w:rFonts w:ascii="Microsoft YaHei UI" w:hAnsi="Microsoft YaHei UI" w:hint="eastAsia"/>
        </w:rPr>
      </w:pPr>
      <w:r>
        <w:rPr>
          <w:rFonts w:ascii="Microsoft YaHei UI" w:hAnsi="Microsoft YaHei UI"/>
        </w:rPr>
        <w:t xml:space="preserve">      </w:t>
      </w:r>
      <w:r>
        <w:rPr>
          <w:rFonts w:ascii="Microsoft YaHei UI" w:hAnsi="Microsoft YaHei UI" w:hint="eastAsia"/>
        </w:rPr>
        <w:t>分别建立了UDP报文的接收端和发送端，用于语音通信。</w:t>
      </w:r>
      <w:bookmarkStart w:id="0" w:name="_GoBack"/>
      <w:bookmarkEnd w:id="0"/>
    </w:p>
    <w:sectPr w:rsidR="003D418E" w:rsidRPr="003D418E" w:rsidSect="002C2C7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/>
      <w:pgMar w:top="1440" w:right="1418" w:bottom="1440" w:left="1418" w:header="851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21B" w:rsidRDefault="0038421B">
      <w:r>
        <w:separator/>
      </w:r>
    </w:p>
    <w:p w:rsidR="0038421B" w:rsidRDefault="0038421B"/>
    <w:p w:rsidR="0038421B" w:rsidRDefault="0038421B"/>
    <w:p w:rsidR="0038421B" w:rsidRDefault="0038421B"/>
    <w:p w:rsidR="0038421B" w:rsidRDefault="0038421B"/>
  </w:endnote>
  <w:endnote w:type="continuationSeparator" w:id="0">
    <w:p w:rsidR="0038421B" w:rsidRDefault="0038421B">
      <w:r>
        <w:continuationSeparator/>
      </w:r>
    </w:p>
    <w:p w:rsidR="0038421B" w:rsidRDefault="0038421B"/>
    <w:p w:rsidR="0038421B" w:rsidRDefault="0038421B"/>
    <w:p w:rsidR="0038421B" w:rsidRDefault="0038421B"/>
    <w:p w:rsidR="0038421B" w:rsidRDefault="003842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姚体">
    <w:altName w:val="SimSun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892" w:rsidRDefault="005D7892">
    <w:pPr>
      <w:jc w:val="right"/>
    </w:pPr>
  </w:p>
  <w:p w:rsidR="005D7892" w:rsidRDefault="005D7892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D418E" w:rsidRPr="003D418E">
      <w:rPr>
        <w:noProof/>
        <w:lang w:val="zh-MO"/>
      </w:rPr>
      <w:t>24</w:t>
    </w:r>
    <w:r>
      <w:rPr>
        <w:noProof/>
        <w:lang w:val="zh-MO"/>
      </w:rPr>
      <w:fldChar w:fldCharType="end"/>
    </w:r>
    <w:r>
      <w:rPr>
        <w:lang w:val="zh-MO"/>
      </w:rPr>
      <w:t xml:space="preserve"> </w:t>
    </w:r>
    <w:r>
      <w:rPr>
        <w:color w:val="A04DA3" w:themeColor="accent3"/>
      </w:rPr>
      <w:sym w:font="Wingdings 2" w:char="F097"/>
    </w:r>
    <w:r>
      <w:rPr>
        <w:lang w:val="zh-MO"/>
      </w:rPr>
      <w:t xml:space="preserve"> </w:t>
    </w:r>
  </w:p>
  <w:p w:rsidR="005D7892" w:rsidRDefault="005D7892">
    <w:pPr>
      <w:jc w:val="right"/>
    </w:pPr>
    <w:r>
      <w:pict>
        <v:group id="_x0000_s2071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2" type="#_x0000_t32" style="position:absolute;left:8548;top:15084;width:2723;height:0;rotation:180" o:connectortype="straight" strokecolor="#438086 [3205]" strokeweight="1.5pt"/>
          <v:shape id="_x0000_s2073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:rsidR="005D7892" w:rsidRDefault="005D7892">
    <w:pPr>
      <w:pStyle w:val="af9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892" w:rsidRDefault="005D7892">
    <w:pPr>
      <w:jc w:val="right"/>
    </w:pPr>
  </w:p>
  <w:p w:rsidR="005D7892" w:rsidRDefault="005D7892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D418E" w:rsidRPr="003D418E">
      <w:rPr>
        <w:noProof/>
        <w:lang w:val="zh-MO"/>
      </w:rPr>
      <w:t>25</w:t>
    </w:r>
    <w:r>
      <w:rPr>
        <w:noProof/>
        <w:lang w:val="zh-MO"/>
      </w:rPr>
      <w:fldChar w:fldCharType="end"/>
    </w:r>
    <w:r>
      <w:rPr>
        <w:lang w:val="zh-MO"/>
      </w:rPr>
      <w:t xml:space="preserve"> </w:t>
    </w:r>
    <w:r>
      <w:rPr>
        <w:color w:val="A04DA3" w:themeColor="accent3"/>
      </w:rPr>
      <w:sym w:font="Wingdings 2" w:char="F097"/>
    </w:r>
    <w:r>
      <w:rPr>
        <w:lang w:val="zh-MO"/>
      </w:rPr>
      <w:t xml:space="preserve"> </w:t>
    </w:r>
  </w:p>
  <w:p w:rsidR="005D7892" w:rsidRDefault="005D7892">
    <w:pPr>
      <w:jc w:val="right"/>
    </w:pPr>
    <w:r>
      <w:pict>
        <v:group id="_x0000_s2068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8548;top:15084;width:2723;height:0;rotation:180" o:connectortype="straight" strokecolor="#438086 [3205]" strokeweight="1.5pt"/>
          <v:shape id="_x0000_s2070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:rsidR="005D7892" w:rsidRDefault="005D7892">
    <w:pPr>
      <w:pStyle w:val="af9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892" w:rsidRDefault="005D789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21B" w:rsidRDefault="0038421B">
      <w:r>
        <w:separator/>
      </w:r>
    </w:p>
    <w:p w:rsidR="0038421B" w:rsidRDefault="0038421B"/>
    <w:p w:rsidR="0038421B" w:rsidRDefault="0038421B"/>
    <w:p w:rsidR="0038421B" w:rsidRDefault="0038421B"/>
    <w:p w:rsidR="0038421B" w:rsidRDefault="0038421B"/>
  </w:footnote>
  <w:footnote w:type="continuationSeparator" w:id="0">
    <w:p w:rsidR="0038421B" w:rsidRDefault="0038421B">
      <w:r>
        <w:continuationSeparator/>
      </w:r>
    </w:p>
    <w:p w:rsidR="0038421B" w:rsidRDefault="0038421B"/>
    <w:p w:rsidR="0038421B" w:rsidRDefault="0038421B"/>
    <w:p w:rsidR="0038421B" w:rsidRDefault="0038421B"/>
    <w:p w:rsidR="0038421B" w:rsidRDefault="003842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5D7892" w:rsidRDefault="005D7892">
        <w:pPr>
          <w:pStyle w:val="af2"/>
          <w:pBdr>
            <w:bottom w:val="single" w:sz="4" w:space="0" w:color="auto"/>
          </w:pBdr>
        </w:pPr>
        <w:r>
          <w:t>软件</w:t>
        </w:r>
        <w:r>
          <w:t xml:space="preserve">42     2141601030     </w:t>
        </w:r>
        <w:r>
          <w:t>欧阳鹏程</w:t>
        </w:r>
      </w:p>
    </w:sdtContent>
  </w:sdt>
  <w:p w:rsidR="005D7892" w:rsidRDefault="005D7892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940545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5D7892" w:rsidRDefault="005D7892">
        <w:pPr>
          <w:pStyle w:val="af2"/>
          <w:pBdr>
            <w:bottom w:val="single" w:sz="4" w:space="0" w:color="auto"/>
          </w:pBdr>
          <w:jc w:val="right"/>
        </w:pPr>
        <w:r>
          <w:t>软件</w:t>
        </w:r>
        <w:r>
          <w:t xml:space="preserve">42     2141601030     </w:t>
        </w:r>
        <w:r>
          <w:t>欧阳鹏程</w:t>
        </w:r>
      </w:p>
    </w:sdtContent>
  </w:sdt>
  <w:p w:rsidR="005D7892" w:rsidRDefault="005D7892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892" w:rsidRDefault="005D7892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a"/>
  </w:abstractNum>
  <w:abstractNum w:abstractNumId="11" w15:restartNumberingAfterBreak="0">
    <w:nsid w:val="0EDC38E4"/>
    <w:multiLevelType w:val="multilevel"/>
    <w:tmpl w:val="33B056D0"/>
    <w:numStyleLink w:val="a"/>
  </w:abstractNum>
  <w:abstractNum w:abstractNumId="12" w15:restartNumberingAfterBreak="0">
    <w:nsid w:val="124B7CF1"/>
    <w:multiLevelType w:val="multilevel"/>
    <w:tmpl w:val="7AC6A14E"/>
    <w:styleLink w:val="a0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a0"/>
  </w:abstractNum>
  <w:abstractNum w:abstractNumId="15" w15:restartNumberingAfterBreak="0">
    <w:nsid w:val="1DDE73E0"/>
    <w:multiLevelType w:val="multilevel"/>
    <w:tmpl w:val="33B056D0"/>
    <w:numStyleLink w:val="a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a"/>
    <w:lvl w:ilvl="0">
      <w:start w:val="1"/>
      <w:numFmt w:val="bullet"/>
      <w:pStyle w:val="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63E8022B"/>
    <w:multiLevelType w:val="multilevel"/>
    <w:tmpl w:val="33B056D0"/>
    <w:numStyleLink w:val="a"/>
  </w:abstractNum>
  <w:abstractNum w:abstractNumId="25" w15:restartNumberingAfterBreak="0">
    <w:nsid w:val="6F0D0B31"/>
    <w:multiLevelType w:val="multilevel"/>
    <w:tmpl w:val="7AC6A14E"/>
    <w:numStyleLink w:val="a0"/>
  </w:abstractNum>
  <w:abstractNum w:abstractNumId="26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740294"/>
    <w:multiLevelType w:val="multilevel"/>
    <w:tmpl w:val="33B056D0"/>
    <w:numStyleLink w:val="a"/>
  </w:abstractNum>
  <w:abstractNum w:abstractNumId="28" w15:restartNumberingAfterBreak="0">
    <w:nsid w:val="76921C5B"/>
    <w:multiLevelType w:val="multilevel"/>
    <w:tmpl w:val="33B056D0"/>
    <w:numStyleLink w:val="a"/>
  </w:abstractNum>
  <w:abstractNum w:abstractNumId="29" w15:restartNumberingAfterBreak="0">
    <w:nsid w:val="7E025C09"/>
    <w:multiLevelType w:val="multilevel"/>
    <w:tmpl w:val="33B056D0"/>
    <w:numStyleLink w:val="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5"/>
  <w:evenAndOddHeaders/>
  <w:drawingGridHorizontalSpacing w:val="100"/>
  <w:displayHorizontalDrawingGridEvery w:val="2"/>
  <w:characterSpacingControl w:val="doNotCompress"/>
  <w:hdrShapeDefaults>
    <o:shapedefaults v:ext="edit" spidmax="2074" fillcolor="white">
      <v:fill color="white"/>
      <o:colormru v:ext="edit" colors="#334c4f,#79b5b0,#b77851,#d1e1e3,#066,#7ea8ac,#4e767a,#293d3f"/>
    </o:shapedefaults>
    <o:shapelayout v:ext="edit">
      <o:idmap v:ext="edit" data="2"/>
      <o:rules v:ext="edit">
        <o:r id="V:Rule1" type="connector" idref="#_x0000_s2070"/>
        <o:r id="V:Rule2" type="connector" idref="#_x0000_s2073"/>
        <o:r id="V:Rule3" type="connector" idref="#_x0000_s2072"/>
        <o:r id="V:Rule4" type="connector" idref="#_x0000_s2069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D00F89"/>
    <w:rsid w:val="000C7C51"/>
    <w:rsid w:val="00172C97"/>
    <w:rsid w:val="002074F7"/>
    <w:rsid w:val="002C2C7A"/>
    <w:rsid w:val="002D791F"/>
    <w:rsid w:val="0038421B"/>
    <w:rsid w:val="003D418E"/>
    <w:rsid w:val="00490354"/>
    <w:rsid w:val="004C6B47"/>
    <w:rsid w:val="005447B4"/>
    <w:rsid w:val="005C2582"/>
    <w:rsid w:val="005D7892"/>
    <w:rsid w:val="005E5546"/>
    <w:rsid w:val="0068175C"/>
    <w:rsid w:val="00710390"/>
    <w:rsid w:val="007222BF"/>
    <w:rsid w:val="00821E74"/>
    <w:rsid w:val="0085267E"/>
    <w:rsid w:val="0086211C"/>
    <w:rsid w:val="00864B0D"/>
    <w:rsid w:val="008C7A9F"/>
    <w:rsid w:val="00903255"/>
    <w:rsid w:val="00974C9A"/>
    <w:rsid w:val="00A57E70"/>
    <w:rsid w:val="00AD1EC0"/>
    <w:rsid w:val="00BA7C16"/>
    <w:rsid w:val="00BF13E3"/>
    <w:rsid w:val="00C07AE3"/>
    <w:rsid w:val="00CE534C"/>
    <w:rsid w:val="00D00F89"/>
    <w:rsid w:val="00D27CB4"/>
    <w:rsid w:val="00D86B18"/>
    <w:rsid w:val="00E17741"/>
    <w:rsid w:val="00E6729A"/>
    <w:rsid w:val="00E74A9E"/>
    <w:rsid w:val="00EC3956"/>
    <w:rsid w:val="00F46FC4"/>
    <w:rsid w:val="00F9058F"/>
    <w:rsid w:val="00FB25C4"/>
    <w:rsid w:val="00FC0373"/>
    <w:rsid w:val="00FD7D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 fillcolor="white">
      <v:fill color="white"/>
      <o:colormru v:ext="edit" colors="#334c4f,#79b5b0,#b77851,#d1e1e3,#066,#7ea8ac,#4e767a,#293d3f"/>
    </o:shapedefaults>
    <o:shapelayout v:ext="edit">
      <o:idmap v:ext="edit" data="1"/>
      <o:rules v:ext="edit">
        <o:r id="V:Rule1" type="connector" idref="#_x0000_s1080"/>
        <o:r id="V:Rule2" type="connector" idref="#_x0000_s1078"/>
        <o:r id="V:Rule3" type="connector" idref="#_x0000_s1082"/>
        <o:r id="V:Rule4" type="connector" idref="#_x0000_s1088"/>
        <o:r id="V:Rule5" type="connector" idref="#_x0000_s1076"/>
        <o:r id="V:Rule6" type="connector" idref="#_x0000_s1086"/>
        <o:r id="V:Rule7" type="connector" idref="#_x0000_s1081"/>
        <o:r id="V:Rule8" type="connector" idref="#_x0000_s1087"/>
        <o:r id="V:Rule9" type="connector" idref="#_x0000_s1079"/>
        <o:r id="V:Rule10" type="connector" idref="#_x0000_s1085"/>
        <o:r id="V:Rule11" type="connector" idref="#_x0000_s1084"/>
        <o:r id="V:Rule12" type="connector" idref="#_x0000_s1077"/>
      </o:rules>
    </o:shapelayout>
  </w:shapeDefaults>
  <w:doNotEmbedSmartTags/>
  <w:decimalSymbol w:val="."/>
  <w:listSeparator w:val=","/>
  <w14:docId w14:val="44C21235"/>
  <w15:docId w15:val="{59896BEA-5347-42AD-8F77-A7697921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  <w:rsid w:val="00E6729A"/>
    <w:rPr>
      <w:rFonts w:eastAsia="Microsoft YaHei UI" w:cstheme="minorBidi"/>
      <w:sz w:val="20"/>
      <w:szCs w:val="20"/>
    </w:rPr>
  </w:style>
  <w:style w:type="paragraph" w:styleId="10">
    <w:name w:val="heading 1"/>
    <w:basedOn w:val="a1"/>
    <w:next w:val="a1"/>
    <w:link w:val="11"/>
    <w:uiPriority w:val="9"/>
    <w:qFormat/>
    <w:rsid w:val="000C7C51"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 w:cstheme="majorBidi"/>
      <w:color w:val="438086" w:themeColor="accent2"/>
      <w:sz w:val="32"/>
      <w:szCs w:val="32"/>
    </w:rPr>
  </w:style>
  <w:style w:type="paragraph" w:styleId="20">
    <w:name w:val="heading 2"/>
    <w:basedOn w:val="a1"/>
    <w:next w:val="a1"/>
    <w:link w:val="21"/>
    <w:uiPriority w:val="9"/>
    <w:qFormat/>
    <w:rsid w:val="000C7C51"/>
    <w:pPr>
      <w:spacing w:after="0"/>
      <w:outlineLvl w:val="1"/>
    </w:pPr>
    <w:rPr>
      <w:rFonts w:asciiTheme="majorHAnsi" w:hAnsiTheme="majorHAnsi" w:cstheme="majorBidi"/>
      <w:color w:val="438086" w:themeColor="accent2"/>
      <w:sz w:val="28"/>
      <w:szCs w:val="28"/>
    </w:rPr>
  </w:style>
  <w:style w:type="paragraph" w:styleId="30">
    <w:name w:val="heading 3"/>
    <w:basedOn w:val="a1"/>
    <w:next w:val="a1"/>
    <w:link w:val="31"/>
    <w:uiPriority w:val="9"/>
    <w:qFormat/>
    <w:rsid w:val="000C7C51"/>
    <w:pPr>
      <w:spacing w:after="0"/>
      <w:outlineLvl w:val="2"/>
    </w:pPr>
    <w:rPr>
      <w:rFonts w:asciiTheme="majorHAnsi" w:hAnsiTheme="majorHAnsi" w:cstheme="majorBidi"/>
      <w:color w:val="438086" w:themeColor="accen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C7C51"/>
    <w:pPr>
      <w:spacing w:after="0"/>
      <w:outlineLvl w:val="3"/>
    </w:pPr>
    <w:rPr>
      <w:rFonts w:asciiTheme="majorHAnsi" w:hAnsiTheme="majorHAnsi" w:cstheme="majorBidi"/>
      <w:i/>
      <w:iCs/>
      <w:color w:val="438086" w:themeColor="accent2"/>
      <w:sz w:val="22"/>
      <w:szCs w:val="2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C2C7A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C2C7A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C2C7A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C2C7A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C2C7A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rsid w:val="002C2C7A"/>
    <w:pPr>
      <w:spacing w:after="0" w:line="240" w:lineRule="auto"/>
    </w:pPr>
    <w:rPr>
      <w:rFonts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Title"/>
    <w:basedOn w:val="a1"/>
    <w:link w:val="a7"/>
    <w:uiPriority w:val="10"/>
    <w:qFormat/>
    <w:rsid w:val="000C7C51"/>
    <w:pPr>
      <w:spacing w:before="400"/>
    </w:pPr>
    <w:rPr>
      <w:rFonts w:asciiTheme="majorHAnsi" w:hAnsiTheme="majorHAnsi" w:cstheme="majorBidi"/>
      <w:color w:val="3E3E67" w:themeColor="accent1" w:themeShade="BF"/>
      <w:sz w:val="56"/>
      <w:szCs w:val="56"/>
    </w:rPr>
  </w:style>
  <w:style w:type="character" w:customStyle="1" w:styleId="a7">
    <w:name w:val="标题 字符"/>
    <w:basedOn w:val="a2"/>
    <w:link w:val="a6"/>
    <w:uiPriority w:val="10"/>
    <w:rsid w:val="000C7C51"/>
    <w:rPr>
      <w:rFonts w:asciiTheme="majorHAnsi" w:eastAsia="Microsoft YaHei UI" w:hAnsiTheme="majorHAnsi" w:cstheme="majorBidi"/>
      <w:color w:val="3E3E67" w:themeColor="accent1" w:themeShade="BF"/>
      <w:sz w:val="56"/>
      <w:szCs w:val="56"/>
    </w:rPr>
  </w:style>
  <w:style w:type="paragraph" w:styleId="a8">
    <w:name w:val="Subtitle"/>
    <w:basedOn w:val="a1"/>
    <w:link w:val="a9"/>
    <w:uiPriority w:val="11"/>
    <w:qFormat/>
    <w:rsid w:val="002C2C7A"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2C2C7A"/>
    <w:rPr>
      <w:i/>
      <w:iCs/>
      <w:color w:val="424456" w:themeColor="text2"/>
      <w:sz w:val="24"/>
      <w:szCs w:val="24"/>
    </w:rPr>
  </w:style>
  <w:style w:type="character" w:styleId="aa">
    <w:name w:val="Intense Emphasis"/>
    <w:basedOn w:val="a2"/>
    <w:uiPriority w:val="21"/>
    <w:qFormat/>
    <w:rsid w:val="000C7C51"/>
    <w:rPr>
      <w:rFonts w:asciiTheme="minorHAnsi" w:eastAsia="Microsoft YaHei UI" w:hAnsiTheme="minorHAnsi"/>
      <w:b/>
      <w:bCs/>
      <w:i/>
      <w:iCs/>
      <w:caps/>
      <w:color w:val="438086"/>
      <w:spacing w:val="5"/>
    </w:rPr>
  </w:style>
  <w:style w:type="character" w:customStyle="1" w:styleId="11">
    <w:name w:val="标题 1 字符"/>
    <w:basedOn w:val="a2"/>
    <w:link w:val="10"/>
    <w:uiPriority w:val="9"/>
    <w:rsid w:val="000C7C51"/>
    <w:rPr>
      <w:rFonts w:asciiTheme="majorHAnsi" w:eastAsia="Microsoft YaHei UI" w:hAnsiTheme="majorHAnsi" w:cstheme="majorBidi"/>
      <w:color w:val="438086" w:themeColor="accent2"/>
      <w:sz w:val="32"/>
      <w:szCs w:val="32"/>
    </w:rPr>
  </w:style>
  <w:style w:type="character" w:customStyle="1" w:styleId="21">
    <w:name w:val="标题 2 字符"/>
    <w:basedOn w:val="a2"/>
    <w:link w:val="20"/>
    <w:uiPriority w:val="9"/>
    <w:rsid w:val="000C7C51"/>
    <w:rPr>
      <w:rFonts w:asciiTheme="majorHAnsi" w:eastAsia="Microsoft YaHei UI" w:hAnsiTheme="majorHAnsi" w:cstheme="majorBidi"/>
      <w:color w:val="438086" w:themeColor="accent2"/>
      <w:sz w:val="28"/>
      <w:szCs w:val="28"/>
    </w:rPr>
  </w:style>
  <w:style w:type="character" w:customStyle="1" w:styleId="31">
    <w:name w:val="标题 3 字符"/>
    <w:basedOn w:val="a2"/>
    <w:link w:val="30"/>
    <w:uiPriority w:val="9"/>
    <w:rsid w:val="000C7C51"/>
    <w:rPr>
      <w:rFonts w:asciiTheme="majorHAnsi" w:eastAsia="Microsoft YaHei UI" w:hAnsiTheme="majorHAnsi" w:cstheme="majorBidi"/>
      <w:color w:val="438086" w:themeColor="accent2"/>
      <w:sz w:val="24"/>
      <w:szCs w:val="24"/>
    </w:rPr>
  </w:style>
  <w:style w:type="character" w:customStyle="1" w:styleId="40">
    <w:name w:val="标题 4 字符"/>
    <w:basedOn w:val="a2"/>
    <w:link w:val="4"/>
    <w:uiPriority w:val="9"/>
    <w:semiHidden/>
    <w:rsid w:val="000C7C51"/>
    <w:rPr>
      <w:rFonts w:asciiTheme="majorHAnsi" w:eastAsia="Microsoft YaHei UI" w:hAnsiTheme="majorHAnsi" w:cstheme="majorBidi"/>
      <w:i/>
      <w:iCs/>
      <w:color w:val="438086" w:themeColor="accent2"/>
    </w:rPr>
  </w:style>
  <w:style w:type="character" w:customStyle="1" w:styleId="50">
    <w:name w:val="标题 5 字符"/>
    <w:basedOn w:val="a2"/>
    <w:link w:val="5"/>
    <w:uiPriority w:val="9"/>
    <w:semiHidden/>
    <w:rsid w:val="002C2C7A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60">
    <w:name w:val="标题 6 字符"/>
    <w:basedOn w:val="a2"/>
    <w:link w:val="6"/>
    <w:uiPriority w:val="9"/>
    <w:semiHidden/>
    <w:rsid w:val="002C2C7A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70">
    <w:name w:val="标题 7 字符"/>
    <w:basedOn w:val="a2"/>
    <w:link w:val="7"/>
    <w:uiPriority w:val="9"/>
    <w:semiHidden/>
    <w:rsid w:val="002C2C7A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80">
    <w:name w:val="标题 8 字符"/>
    <w:basedOn w:val="a2"/>
    <w:link w:val="8"/>
    <w:uiPriority w:val="9"/>
    <w:semiHidden/>
    <w:rsid w:val="002C2C7A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90">
    <w:name w:val="标题 9 字符"/>
    <w:basedOn w:val="a2"/>
    <w:link w:val="9"/>
    <w:uiPriority w:val="9"/>
    <w:semiHidden/>
    <w:rsid w:val="002C2C7A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ab">
    <w:name w:val="Strong"/>
    <w:basedOn w:val="a2"/>
    <w:uiPriority w:val="22"/>
    <w:qFormat/>
    <w:rsid w:val="000C7C51"/>
    <w:rPr>
      <w:rFonts w:eastAsia="Microsoft YaHei UI"/>
      <w:b/>
      <w:bCs/>
    </w:rPr>
  </w:style>
  <w:style w:type="paragraph" w:styleId="ac">
    <w:name w:val="Block Text"/>
    <w:basedOn w:val="a1"/>
    <w:uiPriority w:val="3"/>
    <w:semiHidden/>
    <w:unhideWhenUsed/>
    <w:rsid w:val="002C2C7A"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d">
    <w:name w:val="Subtle Emphasis"/>
    <w:basedOn w:val="a2"/>
    <w:uiPriority w:val="19"/>
    <w:qFormat/>
    <w:rsid w:val="000C7C51"/>
    <w:rPr>
      <w:rFonts w:asciiTheme="minorHAnsi" w:eastAsia="Microsoft YaHei UI" w:hAnsiTheme="minorHAnsi"/>
      <w:i/>
      <w:iCs/>
      <w:color w:val="006666"/>
    </w:rPr>
  </w:style>
  <w:style w:type="character" w:styleId="ae">
    <w:name w:val="Intense Reference"/>
    <w:basedOn w:val="a2"/>
    <w:uiPriority w:val="32"/>
    <w:qFormat/>
    <w:rsid w:val="000C7C51"/>
    <w:rPr>
      <w:rFonts w:asciiTheme="minorHAnsi" w:eastAsia="Microsoft YaHei UI" w:hAnsiTheme="minorHAnsi"/>
      <w:b/>
      <w:bCs/>
      <w:i/>
      <w:iCs/>
      <w:caps/>
      <w:color w:val="4E4F89"/>
      <w:spacing w:val="5"/>
    </w:rPr>
  </w:style>
  <w:style w:type="character" w:styleId="af">
    <w:name w:val="Subtle Reference"/>
    <w:basedOn w:val="a2"/>
    <w:uiPriority w:val="31"/>
    <w:qFormat/>
    <w:rsid w:val="000C7C51"/>
    <w:rPr>
      <w:rFonts w:eastAsia="Microsoft YaHei UI"/>
      <w:i/>
      <w:iCs/>
      <w:color w:val="4E4F89"/>
    </w:rPr>
  </w:style>
  <w:style w:type="character" w:styleId="af0">
    <w:name w:val="Emphasis"/>
    <w:uiPriority w:val="20"/>
    <w:qFormat/>
    <w:rsid w:val="000C7C51"/>
    <w:rPr>
      <w:rFonts w:asciiTheme="minorHAnsi" w:eastAsia="Microsoft YaHei UI" w:hAnsiTheme="minorHAnsi" w:cstheme="minorBidi"/>
      <w:b/>
      <w:bCs/>
      <w:iCs w:val="0"/>
      <w:color w:val="438086" w:themeColor="accent2"/>
      <w:spacing w:val="10"/>
      <w:szCs w:val="20"/>
    </w:rPr>
  </w:style>
  <w:style w:type="character" w:styleId="af1">
    <w:name w:val="Book Title"/>
    <w:basedOn w:val="a2"/>
    <w:uiPriority w:val="33"/>
    <w:qFormat/>
    <w:rsid w:val="000C7C51"/>
    <w:rPr>
      <w:rFonts w:asciiTheme="minorHAnsi" w:eastAsia="Microsoft YaHei UI" w:hAnsi="Cambria" w:cstheme="minorBidi"/>
      <w:bCs w:val="0"/>
      <w:i/>
      <w:iCs/>
      <w:color w:val="000000"/>
      <w:sz w:val="20"/>
      <w:szCs w:val="20"/>
    </w:rPr>
  </w:style>
  <w:style w:type="paragraph" w:styleId="af2">
    <w:name w:val="header"/>
    <w:basedOn w:val="a1"/>
    <w:link w:val="af3"/>
    <w:uiPriority w:val="99"/>
    <w:unhideWhenUsed/>
    <w:rsid w:val="002C2C7A"/>
    <w:pPr>
      <w:tabs>
        <w:tab w:val="center" w:pos="4320"/>
        <w:tab w:val="right" w:pos="8640"/>
      </w:tabs>
    </w:pPr>
  </w:style>
  <w:style w:type="character" w:customStyle="1" w:styleId="af3">
    <w:name w:val="页眉 字符"/>
    <w:basedOn w:val="a2"/>
    <w:link w:val="af2"/>
    <w:uiPriority w:val="99"/>
    <w:rsid w:val="002C2C7A"/>
    <w:rPr>
      <w:sz w:val="20"/>
    </w:rPr>
  </w:style>
  <w:style w:type="paragraph" w:styleId="af4">
    <w:name w:val="footer"/>
    <w:basedOn w:val="a1"/>
    <w:link w:val="af5"/>
    <w:uiPriority w:val="99"/>
    <w:semiHidden/>
    <w:unhideWhenUsed/>
    <w:rsid w:val="002C2C7A"/>
    <w:pPr>
      <w:tabs>
        <w:tab w:val="center" w:pos="4320"/>
        <w:tab w:val="right" w:pos="8640"/>
      </w:tabs>
    </w:pPr>
  </w:style>
  <w:style w:type="character" w:customStyle="1" w:styleId="af5">
    <w:name w:val="页脚 字符"/>
    <w:basedOn w:val="a2"/>
    <w:link w:val="af4"/>
    <w:uiPriority w:val="99"/>
    <w:semiHidden/>
    <w:rsid w:val="002C2C7A"/>
    <w:rPr>
      <w:sz w:val="20"/>
    </w:rPr>
  </w:style>
  <w:style w:type="paragraph" w:styleId="af6">
    <w:name w:val="Normal Indent"/>
    <w:basedOn w:val="a1"/>
    <w:uiPriority w:val="99"/>
    <w:unhideWhenUsed/>
    <w:rsid w:val="002C2C7A"/>
    <w:pPr>
      <w:ind w:left="720"/>
      <w:contextualSpacing/>
    </w:pPr>
  </w:style>
  <w:style w:type="paragraph" w:styleId="af7">
    <w:name w:val="Intense Quote"/>
    <w:basedOn w:val="a1"/>
    <w:uiPriority w:val="30"/>
    <w:qFormat/>
    <w:rsid w:val="002C2C7A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a">
    <w:name w:val="市内项目符号列表"/>
    <w:uiPriority w:val="99"/>
    <w:rsid w:val="002C2C7A"/>
    <w:pPr>
      <w:numPr>
        <w:numId w:val="17"/>
      </w:numPr>
    </w:pPr>
  </w:style>
  <w:style w:type="numbering" w:customStyle="1" w:styleId="a0">
    <w:name w:val="市内编号列表"/>
    <w:uiPriority w:val="99"/>
    <w:rsid w:val="002C2C7A"/>
    <w:pPr>
      <w:numPr>
        <w:numId w:val="22"/>
      </w:numPr>
    </w:pPr>
  </w:style>
  <w:style w:type="paragraph" w:styleId="af8">
    <w:name w:val="List Paragraph"/>
    <w:basedOn w:val="a1"/>
    <w:uiPriority w:val="36"/>
    <w:unhideWhenUsed/>
    <w:qFormat/>
    <w:rsid w:val="002C2C7A"/>
    <w:pPr>
      <w:ind w:left="720"/>
      <w:contextualSpacing/>
    </w:pPr>
  </w:style>
  <w:style w:type="paragraph" w:styleId="af9">
    <w:name w:val="No Spacing"/>
    <w:basedOn w:val="a1"/>
    <w:uiPriority w:val="1"/>
    <w:qFormat/>
    <w:rsid w:val="002C2C7A"/>
    <w:pPr>
      <w:spacing w:after="0" w:line="240" w:lineRule="auto"/>
    </w:pPr>
  </w:style>
  <w:style w:type="character" w:styleId="afa">
    <w:name w:val="Placeholder Text"/>
    <w:basedOn w:val="a2"/>
    <w:uiPriority w:val="99"/>
    <w:unhideWhenUsed/>
    <w:rsid w:val="002C2C7A"/>
    <w:rPr>
      <w:color w:val="808080"/>
    </w:rPr>
  </w:style>
  <w:style w:type="paragraph" w:styleId="afb">
    <w:name w:val="Balloon Text"/>
    <w:basedOn w:val="a1"/>
    <w:link w:val="afc"/>
    <w:uiPriority w:val="99"/>
    <w:semiHidden/>
    <w:unhideWhenUsed/>
    <w:rsid w:val="002C2C7A"/>
    <w:pPr>
      <w:spacing w:after="0" w:line="240" w:lineRule="auto"/>
    </w:pPr>
    <w:rPr>
      <w:rFonts w:hAnsi="Tahoma"/>
      <w:sz w:val="16"/>
      <w:szCs w:val="16"/>
    </w:rPr>
  </w:style>
  <w:style w:type="character" w:customStyle="1" w:styleId="afc">
    <w:name w:val="批注框文本 字符"/>
    <w:basedOn w:val="a2"/>
    <w:link w:val="afb"/>
    <w:uiPriority w:val="99"/>
    <w:semiHidden/>
    <w:rsid w:val="002C2C7A"/>
    <w:rPr>
      <w:rFonts w:eastAsiaTheme="minorEastAsia" w:hAnsi="Tahoma" w:cstheme="minorBidi"/>
      <w:sz w:val="16"/>
      <w:szCs w:val="16"/>
    </w:rPr>
  </w:style>
  <w:style w:type="paragraph" w:customStyle="1" w:styleId="afd">
    <w:name w:val="偶数页眉"/>
    <w:basedOn w:val="af2"/>
    <w:uiPriority w:val="39"/>
    <w:rsid w:val="002C2C7A"/>
    <w:pPr>
      <w:pBdr>
        <w:bottom w:val="single" w:sz="4" w:space="1" w:color="auto"/>
      </w:pBdr>
    </w:pPr>
  </w:style>
  <w:style w:type="paragraph" w:customStyle="1" w:styleId="afe">
    <w:name w:val="奇数页眉"/>
    <w:basedOn w:val="af2"/>
    <w:uiPriority w:val="39"/>
    <w:rsid w:val="002C2C7A"/>
    <w:pPr>
      <w:pBdr>
        <w:bottom w:val="single" w:sz="4" w:space="1" w:color="auto"/>
      </w:pBdr>
      <w:jc w:val="right"/>
    </w:pPr>
  </w:style>
  <w:style w:type="paragraph" w:customStyle="1" w:styleId="1">
    <w:name w:val="项目符号 1"/>
    <w:basedOn w:val="af8"/>
    <w:uiPriority w:val="38"/>
    <w:qFormat/>
    <w:rsid w:val="002C2C7A"/>
    <w:pPr>
      <w:numPr>
        <w:numId w:val="33"/>
      </w:numPr>
      <w:spacing w:after="0"/>
    </w:pPr>
  </w:style>
  <w:style w:type="paragraph" w:customStyle="1" w:styleId="2">
    <w:name w:val="项目符号 2"/>
    <w:basedOn w:val="af8"/>
    <w:uiPriority w:val="38"/>
    <w:qFormat/>
    <w:rsid w:val="002C2C7A"/>
    <w:pPr>
      <w:numPr>
        <w:ilvl w:val="1"/>
        <w:numId w:val="33"/>
      </w:numPr>
      <w:spacing w:after="0"/>
    </w:pPr>
  </w:style>
  <w:style w:type="paragraph" w:customStyle="1" w:styleId="3">
    <w:name w:val="项目符号 3"/>
    <w:basedOn w:val="af8"/>
    <w:uiPriority w:val="38"/>
    <w:qFormat/>
    <w:rsid w:val="002C2C7A"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sid w:val="002C2C7A"/>
    <w:rPr>
      <w:rFonts w:cstheme="minorBidi"/>
      <w:i/>
      <w:iCs/>
      <w:color w:val="424456" w:themeColor="text2"/>
      <w:sz w:val="24"/>
      <w:szCs w:val="24"/>
    </w:rPr>
  </w:style>
  <w:style w:type="paragraph" w:customStyle="1" w:styleId="aff">
    <w:name w:val="类别"/>
    <w:basedOn w:val="a1"/>
    <w:link w:val="aff0"/>
    <w:uiPriority w:val="39"/>
    <w:qFormat/>
    <w:rsid w:val="002C2C7A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f1">
    <w:name w:val="批注"/>
    <w:basedOn w:val="a1"/>
    <w:link w:val="aff2"/>
    <w:uiPriority w:val="39"/>
    <w:qFormat/>
    <w:rsid w:val="002C2C7A"/>
    <w:pPr>
      <w:spacing w:after="120" w:line="240" w:lineRule="auto"/>
    </w:pPr>
    <w:rPr>
      <w:b/>
      <w:bCs/>
    </w:rPr>
  </w:style>
  <w:style w:type="character" w:customStyle="1" w:styleId="aff0">
    <w:name w:val="类别字符"/>
    <w:basedOn w:val="a2"/>
    <w:link w:val="aff"/>
    <w:uiPriority w:val="39"/>
    <w:rsid w:val="002C2C7A"/>
    <w:rPr>
      <w:caps/>
    </w:rPr>
  </w:style>
  <w:style w:type="character" w:customStyle="1" w:styleId="aff2">
    <w:name w:val="批注字符"/>
    <w:basedOn w:val="a2"/>
    <w:link w:val="aff1"/>
    <w:uiPriority w:val="39"/>
    <w:rsid w:val="002C2C7A"/>
    <w:rPr>
      <w:b/>
      <w:bCs/>
      <w:sz w:val="20"/>
    </w:rPr>
  </w:style>
  <w:style w:type="paragraph" w:customStyle="1" w:styleId="12">
    <w:name w:val="批注文字1"/>
    <w:basedOn w:val="a1"/>
    <w:uiPriority w:val="39"/>
    <w:qFormat/>
    <w:rsid w:val="002C2C7A"/>
    <w:pPr>
      <w:spacing w:after="120" w:line="288" w:lineRule="auto"/>
    </w:pPr>
  </w:style>
  <w:style w:type="paragraph" w:styleId="13">
    <w:name w:val="toc 1"/>
    <w:basedOn w:val="a1"/>
    <w:next w:val="a1"/>
    <w:autoRedefine/>
    <w:uiPriority w:val="39"/>
    <w:unhideWhenUsed/>
    <w:qFormat/>
    <w:rsid w:val="002C2C7A"/>
    <w:rPr>
      <w:sz w:val="24"/>
      <w:szCs w:val="24"/>
    </w:rPr>
  </w:style>
  <w:style w:type="paragraph" w:styleId="22">
    <w:name w:val="toc 2"/>
    <w:basedOn w:val="a1"/>
    <w:next w:val="a1"/>
    <w:autoRedefine/>
    <w:uiPriority w:val="39"/>
    <w:unhideWhenUsed/>
    <w:qFormat/>
    <w:rsid w:val="002C2C7A"/>
    <w:pPr>
      <w:ind w:left="240"/>
    </w:pPr>
    <w:rPr>
      <w:sz w:val="24"/>
      <w:szCs w:val="24"/>
    </w:rPr>
  </w:style>
  <w:style w:type="character" w:styleId="aff3">
    <w:name w:val="Hyperlink"/>
    <w:basedOn w:val="a2"/>
    <w:uiPriority w:val="99"/>
    <w:unhideWhenUsed/>
    <w:rsid w:val="002C2C7A"/>
    <w:rPr>
      <w:color w:val="67AFBD" w:themeColor="hyperlink"/>
      <w:u w:val="single"/>
    </w:rPr>
  </w:style>
  <w:style w:type="paragraph" w:styleId="32">
    <w:name w:val="toc 3"/>
    <w:basedOn w:val="a1"/>
    <w:next w:val="a1"/>
    <w:autoRedefine/>
    <w:uiPriority w:val="39"/>
    <w:unhideWhenUsed/>
    <w:rsid w:val="002C2C7A"/>
    <w:pPr>
      <w:spacing w:after="100"/>
      <w:ind w:left="400"/>
    </w:pPr>
  </w:style>
  <w:style w:type="paragraph" w:styleId="HTML">
    <w:name w:val="HTML Preformatted"/>
    <w:basedOn w:val="a1"/>
    <w:link w:val="HTML0"/>
    <w:uiPriority w:val="99"/>
    <w:semiHidden/>
    <w:unhideWhenUsed/>
    <w:rsid w:val="00FD7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2"/>
    <w:link w:val="HTML"/>
    <w:uiPriority w:val="99"/>
    <w:semiHidden/>
    <w:rsid w:val="00FD7DA3"/>
    <w:rPr>
      <w:rFonts w:ascii="宋体" w:eastAsia="宋体" w:hAnsi="宋体" w:cs="宋体"/>
      <w:sz w:val="24"/>
      <w:szCs w:val="24"/>
    </w:rPr>
  </w:style>
  <w:style w:type="character" w:customStyle="1" w:styleId="cm-keyword">
    <w:name w:val="cm-keyword"/>
    <w:basedOn w:val="a2"/>
    <w:rsid w:val="008C7A9F"/>
  </w:style>
  <w:style w:type="character" w:customStyle="1" w:styleId="cm-def">
    <w:name w:val="cm-def"/>
    <w:basedOn w:val="a2"/>
    <w:rsid w:val="008C7A9F"/>
  </w:style>
  <w:style w:type="character" w:customStyle="1" w:styleId="cm-variable">
    <w:name w:val="cm-variable"/>
    <w:basedOn w:val="a2"/>
    <w:rsid w:val="008C7A9F"/>
  </w:style>
  <w:style w:type="character" w:customStyle="1" w:styleId="cm-operator">
    <w:name w:val="cm-operator"/>
    <w:basedOn w:val="a2"/>
    <w:rsid w:val="008C7A9F"/>
  </w:style>
  <w:style w:type="character" w:customStyle="1" w:styleId="cm-comment">
    <w:name w:val="cm-comment"/>
    <w:basedOn w:val="a2"/>
    <w:rsid w:val="008C7A9F"/>
  </w:style>
  <w:style w:type="character" w:customStyle="1" w:styleId="cm-variable-3">
    <w:name w:val="cm-variable-3"/>
    <w:basedOn w:val="a2"/>
    <w:rsid w:val="008C7A9F"/>
  </w:style>
  <w:style w:type="character" w:customStyle="1" w:styleId="cm-meta">
    <w:name w:val="cm-meta"/>
    <w:basedOn w:val="a2"/>
    <w:rsid w:val="008C7A9F"/>
  </w:style>
  <w:style w:type="character" w:customStyle="1" w:styleId="cm-number">
    <w:name w:val="cm-number"/>
    <w:basedOn w:val="a2"/>
    <w:rsid w:val="008C7A9F"/>
  </w:style>
  <w:style w:type="character" w:customStyle="1" w:styleId="cm-atom">
    <w:name w:val="cm-atom"/>
    <w:basedOn w:val="a2"/>
    <w:rsid w:val="008C7A9F"/>
  </w:style>
  <w:style w:type="character" w:customStyle="1" w:styleId="cm-string">
    <w:name w:val="cm-string"/>
    <w:basedOn w:val="a2"/>
    <w:rsid w:val="008C7A9F"/>
  </w:style>
  <w:style w:type="paragraph" w:styleId="aff4">
    <w:name w:val="Normal (Web)"/>
    <w:basedOn w:val="a1"/>
    <w:uiPriority w:val="99"/>
    <w:semiHidden/>
    <w:unhideWhenUsed/>
    <w:rsid w:val="008C7A9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md-line">
    <w:name w:val="md-line"/>
    <w:basedOn w:val="a2"/>
    <w:rsid w:val="008C7A9F"/>
  </w:style>
  <w:style w:type="paragraph" w:customStyle="1" w:styleId="msonormal0">
    <w:name w:val="msonormal"/>
    <w:basedOn w:val="a1"/>
    <w:rsid w:val="008C7A9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f5">
    <w:name w:val="Mention"/>
    <w:basedOn w:val="a2"/>
    <w:uiPriority w:val="99"/>
    <w:semiHidden/>
    <w:unhideWhenUsed/>
    <w:rsid w:val="00FB25C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2389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99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3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798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6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8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22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4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479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2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28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216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2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9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79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4831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5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6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933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9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5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779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42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70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831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9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2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87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6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1169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4103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5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5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9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7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516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0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24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96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197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29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95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4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1827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0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5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70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1687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6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42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9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07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64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10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54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0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2027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4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9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60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18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7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7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5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8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86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1796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6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7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7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6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tupc96\AppData\Roaming\Microsoft\Templates\&#25253;&#21578;&#65288;&#24066;&#20869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A9329324E24CE39814962DE8A8A8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9A9B46-ED2B-4E1F-AD8D-8BA0C7B6D0CF}"/>
      </w:docPartPr>
      <w:docPartBody>
        <w:p w:rsidR="00A32BFB" w:rsidRDefault="00310700">
          <w:pPr>
            <w:pStyle w:val="ECA9329324E24CE39814962DE8A8A822"/>
          </w:pPr>
          <w:r>
            <w:rPr>
              <w:color w:val="44546A" w:themeColor="text2"/>
              <w:lang w:val="zh-MO"/>
            </w:rPr>
            <w:t>[选取日期]</w:t>
          </w:r>
        </w:p>
      </w:docPartBody>
    </w:docPart>
    <w:docPart>
      <w:docPartPr>
        <w:name w:val="4BB39A8BE1064A7CA39F2FA60E5FEA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9912C5-658C-4F5F-92F1-D536EE44DB54}"/>
      </w:docPartPr>
      <w:docPartBody>
        <w:p w:rsidR="00A32BFB" w:rsidRDefault="00310700">
          <w:pPr>
            <w:pStyle w:val="4BB39A8BE1064A7CA39F2FA60E5FEA46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72"/>
              <w:szCs w:val="72"/>
              <w:lang w:val="zh-MO"/>
            </w:rPr>
            <w:t>[键入文档标题]</w:t>
          </w:r>
        </w:p>
      </w:docPartBody>
    </w:docPart>
    <w:docPart>
      <w:docPartPr>
        <w:name w:val="16B07B689F374A9386A4A733025459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162AE8-56AF-4AB7-9BAF-07EA164A6541}"/>
      </w:docPartPr>
      <w:docPartBody>
        <w:p w:rsidR="00A32BFB" w:rsidRDefault="00310700">
          <w:pPr>
            <w:pStyle w:val="16B07B689F374A9386A4A7330254596F"/>
          </w:pPr>
          <w:r>
            <w:rPr>
              <w:i/>
              <w:iCs/>
              <w:color w:val="44546A" w:themeColor="text2"/>
              <w:sz w:val="28"/>
              <w:szCs w:val="28"/>
              <w:lang w:val="zh-MO"/>
            </w:rPr>
            <w:t>[键入文档副标题]</w:t>
          </w:r>
        </w:p>
      </w:docPartBody>
    </w:docPart>
    <w:docPart>
      <w:docPartPr>
        <w:name w:val="794286F22D734C399037A8A9DA0CB6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C72DD6-94E8-4E52-8425-CD3FEE2F2BE9}"/>
      </w:docPartPr>
      <w:docPartBody>
        <w:p w:rsidR="00A32BFB" w:rsidRDefault="00310700">
          <w:pPr>
            <w:pStyle w:val="794286F22D734C399037A8A9DA0CB62C"/>
          </w:pPr>
          <w:r>
            <w:rPr>
              <w:color w:val="44546A" w:themeColor="text2"/>
              <w:lang w:val="zh-MO"/>
            </w:rPr>
            <w:t>[键入作者姓名]</w:t>
          </w:r>
        </w:p>
      </w:docPartBody>
    </w:docPart>
    <w:docPart>
      <w:docPartPr>
        <w:name w:val="F8392CCADAF048A3B130E6B2A16EE3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9FA7AE-C82C-498A-B8D8-B147B7961309}"/>
      </w:docPartPr>
      <w:docPartBody>
        <w:p w:rsidR="00A32BFB" w:rsidRDefault="00310700">
          <w:pPr>
            <w:pStyle w:val="F8392CCADAF048A3B130E6B2A16EE30D"/>
          </w:pPr>
          <w:r>
            <w:rPr>
              <w:lang w:val="zh-MO"/>
            </w:rPr>
            <w:t>[键入文档标题]</w:t>
          </w:r>
        </w:p>
      </w:docPartBody>
    </w:docPart>
    <w:docPart>
      <w:docPartPr>
        <w:name w:val="11BB663F240B41A78D86803A71D07A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0A5C09-4EFC-4FD0-A545-1D3F2AF6178A}"/>
      </w:docPartPr>
      <w:docPartBody>
        <w:p w:rsidR="00A32BFB" w:rsidRDefault="00310700">
          <w:pPr>
            <w:pStyle w:val="11BB663F240B41A78D86803A71D07A6B"/>
          </w:pPr>
          <w:r>
            <w:rPr>
              <w:lang w:val="zh-MO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姚体">
    <w:altName w:val="SimSun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00"/>
    <w:rsid w:val="00310700"/>
    <w:rsid w:val="00A3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A9329324E24CE39814962DE8A8A822">
    <w:name w:val="ECA9329324E24CE39814962DE8A8A822"/>
    <w:pPr>
      <w:widowControl w:val="0"/>
      <w:jc w:val="both"/>
    </w:pPr>
  </w:style>
  <w:style w:type="paragraph" w:customStyle="1" w:styleId="4BB39A8BE1064A7CA39F2FA60E5FEA46">
    <w:name w:val="4BB39A8BE1064A7CA39F2FA60E5FEA46"/>
    <w:pPr>
      <w:widowControl w:val="0"/>
      <w:jc w:val="both"/>
    </w:pPr>
  </w:style>
  <w:style w:type="paragraph" w:customStyle="1" w:styleId="16B07B689F374A9386A4A7330254596F">
    <w:name w:val="16B07B689F374A9386A4A7330254596F"/>
    <w:pPr>
      <w:widowControl w:val="0"/>
      <w:jc w:val="both"/>
    </w:pPr>
  </w:style>
  <w:style w:type="paragraph" w:customStyle="1" w:styleId="794286F22D734C399037A8A9DA0CB62C">
    <w:name w:val="794286F22D734C399037A8A9DA0CB62C"/>
    <w:pPr>
      <w:widowControl w:val="0"/>
      <w:jc w:val="both"/>
    </w:pPr>
  </w:style>
  <w:style w:type="paragraph" w:customStyle="1" w:styleId="F8392CCADAF048A3B130E6B2A16EE30D">
    <w:name w:val="F8392CCADAF048A3B130E6B2A16EE30D"/>
    <w:pPr>
      <w:widowControl w:val="0"/>
      <w:jc w:val="both"/>
    </w:pPr>
  </w:style>
  <w:style w:type="paragraph" w:customStyle="1" w:styleId="11BB663F240B41A78D86803A71D07A6B">
    <w:name w:val="11BB663F240B41A78D86803A71D07A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0C35C0-4F56-45D3-B3CB-2BAD0B960E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报告（市内设计）.dotx</Template>
  <TotalTime>226</TotalTime>
  <Pages>28</Pages>
  <Words>3171</Words>
  <Characters>18078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Heading 1</vt:lpstr>
      <vt:lpstr>    Heading 2</vt:lpstr>
      <vt:lpstr>        /Heading 3</vt:lpstr>
    </vt:vector>
  </TitlesOfParts>
  <Company/>
  <LinksUpToDate>false</LinksUpToDate>
  <CharactersWithSpaces>21207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计算机网络实验报告</dc:title>
  <dc:subject>基于Java开发的IP Phone</dc:subject>
  <dc:creator>软件42     2141601030     欧阳鹏程</dc:creator>
  <cp:keywords/>
  <dc:description/>
  <cp:lastModifiedBy>PC OuYang</cp:lastModifiedBy>
  <cp:revision>16</cp:revision>
  <dcterms:created xsi:type="dcterms:W3CDTF">2017-05-14T06:47:00Z</dcterms:created>
  <dcterms:modified xsi:type="dcterms:W3CDTF">2017-05-14T11:31:00Z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